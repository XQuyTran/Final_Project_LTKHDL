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0903" w14:textId="5F440A4F" w:rsidR="00A979E1" w:rsidRPr="00716C9D" w:rsidRDefault="00716C9D" w:rsidP="008361D5">
      <w:pPr>
        <w:pStyle w:val="Tiu"/>
        <w:jc w:val="center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Thảo luận đồ án cuối kỳ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Fonts w:ascii="Times New Roman" w:hAnsi="Times New Roman" w:cs="Times New Roman"/>
          </w:rPr>
          <w:alias w:val="Dấu tách đường kẻ dọc:"/>
          <w:tag w:val="Dấu tách đường kẻ dọc:"/>
          <w:id w:val="1874568466"/>
          <w:placeholder>
            <w:docPart w:val="E207C91F572342759F0E2E4D9DDCA2F4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|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ThamchiuTinht"/>
            <w:rFonts w:ascii="Times New Roman" w:hAnsi="Times New Roman" w:cs="Times New Roman"/>
          </w:rPr>
          <w:alias w:val="Biên bản họp:"/>
          <w:tag w:val="Biên bản họp:"/>
          <w:id w:val="324875599"/>
          <w:placeholder>
            <w:docPart w:val="EA60FC5992AC49E7B2722EBC90DF771C"/>
          </w:placeholder>
          <w:temporary/>
          <w:showingPlcHdr/>
          <w15:appearance w15:val="hidden"/>
        </w:sdtPr>
        <w:sdtEndPr>
          <w:rPr>
            <w:rStyle w:val="Phngmcinhcuaoanvn"/>
            <w:caps w:val="0"/>
          </w:rPr>
        </w:sdtEndPr>
        <w:sdtContent>
          <w:r w:rsidR="00CB50F2" w:rsidRPr="00716C9D">
            <w:rPr>
              <w:rStyle w:val="ThamchiuTinht"/>
              <w:rFonts w:ascii="Times New Roman" w:hAnsi="Times New Roman" w:cs="Times New Roman"/>
              <w:lang w:val="vi-VN" w:eastAsia="vi-VN" w:bidi="vi-VN"/>
            </w:rPr>
            <w:t>Biên bản họp</w:t>
          </w:r>
        </w:sdtContent>
      </w:sdt>
    </w:p>
    <w:p w14:paraId="5A1259A8" w14:textId="3A79B321" w:rsidR="00A979E1" w:rsidRPr="00716C9D" w:rsidRDefault="008361D5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thức họp</w:t>
      </w:r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sdt>
        <w:sdtPr>
          <w:rPr>
            <w:rStyle w:val="NhnmanhTinht"/>
            <w:rFonts w:ascii="Times New Roman" w:hAnsi="Times New Roman" w:cs="Times New Roman"/>
          </w:rPr>
          <w:alias w:val="Nhập địa điểm:"/>
          <w:tag w:val="Nhập địa điểm:"/>
          <w:id w:val="465398058"/>
          <w:placeholder>
            <w:docPart w:val="5090341985354FB7BCAF4CC0B19AD09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="00716C9D" w:rsidRPr="00716C9D">
            <w:rPr>
              <w:rStyle w:val="NhnmanhTinht"/>
              <w:rFonts w:ascii="Times New Roman" w:hAnsi="Times New Roman" w:cs="Times New Roman"/>
            </w:rPr>
            <w:t>Online qua Messenger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ảng bố trí thông tin về cuộc họp"/>
      </w:tblPr>
      <w:tblGrid>
        <w:gridCol w:w="5233"/>
        <w:gridCol w:w="5233"/>
      </w:tblGrid>
      <w:tr w:rsidR="00A979E1" w:rsidRPr="00716C9D" w14:paraId="34A740BE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ảng để nhập người triệu tập cuộc họp, loại cuộc họp, hướng dẫn viên, thư ký và người kiểm soát thời gian"/>
            </w:tblPr>
            <w:tblGrid>
              <w:gridCol w:w="2693"/>
              <w:gridCol w:w="2530"/>
            </w:tblGrid>
            <w:tr w:rsidR="00A979E1" w:rsidRPr="00716C9D" w14:paraId="5E8E892F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0D066A43" w14:textId="77777777" w:rsidR="00A979E1" w:rsidRPr="00716C9D" w:rsidRDefault="00EE3C27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Người triệu tập cuộc họp:"/>
                      <w:tag w:val="Người triệu tập cuộc họp:"/>
                      <w:id w:val="1112008097"/>
                      <w:placeholder>
                        <w:docPart w:val="EC0F49AC33BC4B0996EAD3CB2D6E49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Người triệu tập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4A273E51" w14:textId="7186FC71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Trần Hữu Chí Bảo</w:t>
                  </w:r>
                </w:p>
              </w:tc>
            </w:tr>
            <w:tr w:rsidR="00A979E1" w:rsidRPr="00716C9D" w14:paraId="6B1BABF2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D31AF29" w14:textId="77777777" w:rsidR="00A979E1" w:rsidRPr="00716C9D" w:rsidRDefault="00EE3C27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Loại cuộc họp:"/>
                      <w:tag w:val="Loại cuộc họp:"/>
                      <w:id w:val="1356456911"/>
                      <w:placeholder>
                        <w:docPart w:val="53FCA725C7744C8E95D304B19DB88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716C9D">
                        <w:rPr>
                          <w:rFonts w:ascii="Times New Roman" w:hAnsi="Times New Roman" w:cs="Times New Roman"/>
                          <w:lang w:val="vi-VN" w:bidi="vi-VN"/>
                        </w:rPr>
                        <w:t>Loại cuộc họp</w:t>
                      </w:r>
                    </w:sdtContent>
                  </w:sdt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16197EA1" w14:textId="6D027DB0" w:rsidR="00A979E1" w:rsidRPr="00716C9D" w:rsidRDefault="00716C9D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16C9D">
                    <w:rPr>
                      <w:rFonts w:ascii="Times New Roman" w:hAnsi="Times New Roman" w:cs="Times New Roman"/>
                    </w:rPr>
                    <w:t>Thảo luận, phân công công việc</w:t>
                  </w:r>
                </w:p>
              </w:tc>
            </w:tr>
            <w:tr w:rsidR="00A979E1" w:rsidRPr="00716C9D" w14:paraId="102625D5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1FA04B5E" w14:textId="13376307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637810B7" w14:textId="16BD9D0C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50A6952C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2861EB1" w14:textId="6AC8D71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0E543CA1" w14:textId="6D9BCB1D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79E1" w:rsidRPr="00716C9D" w14:paraId="280F363A" w14:textId="77777777" w:rsidTr="00560655">
              <w:tc>
                <w:tcPr>
                  <w:tcW w:w="2693" w:type="dxa"/>
                  <w:tcBorders>
                    <w:left w:val="nil"/>
                  </w:tcBorders>
                </w:tcPr>
                <w:p w14:paraId="21B5AB07" w14:textId="72FCFED0" w:rsidR="00A979E1" w:rsidRPr="00716C9D" w:rsidRDefault="00A979E1" w:rsidP="00A979E1">
                  <w:pPr>
                    <w:pStyle w:val="u3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30" w:type="dxa"/>
                  <w:tcBorders>
                    <w:right w:val="single" w:sz="8" w:space="0" w:color="F07F09" w:themeColor="accent1"/>
                  </w:tcBorders>
                </w:tcPr>
                <w:p w14:paraId="516EF08D" w14:textId="441189A5" w:rsidR="00A979E1" w:rsidRPr="00716C9D" w:rsidRDefault="00A979E1" w:rsidP="00D578F4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A02336" w14:textId="77777777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</w:tcPr>
          <w:p w14:paraId="1C73CE26" w14:textId="79D6C867" w:rsidR="00A979E1" w:rsidRPr="00716C9D" w:rsidRDefault="00EE3C27" w:rsidP="00D578F4">
            <w:pPr>
              <w:spacing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Người dự:"/>
                <w:tag w:val="Người dự:"/>
                <w:id w:val="-702396967"/>
                <w:placeholder>
                  <w:docPart w:val="EC684C183EC947E6A1CABF868B493711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716C9D">
                  <w:rPr>
                    <w:rFonts w:ascii="Times New Roman" w:hAnsi="Times New Roman" w:cs="Times New Roman"/>
                    <w:lang w:val="vi-VN" w:bidi="vi-VN"/>
                  </w:rPr>
                  <w:t>Người dự</w:t>
                </w:r>
              </w:sdtContent>
            </w:sdt>
            <w:r w:rsidR="00716C9D" w:rsidRPr="00716C9D">
              <w:rPr>
                <w:rFonts w:ascii="Times New Roman" w:hAnsi="Times New Roman" w:cs="Times New Roman"/>
              </w:rPr>
              <w:t>: Trần Xuân Quý</w:t>
            </w:r>
          </w:p>
          <w:p w14:paraId="21B84121" w14:textId="4496AC51" w:rsidR="00A979E1" w:rsidRPr="00716C9D" w:rsidRDefault="00A979E1" w:rsidP="00D578F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F6B83E1" w14:textId="77777777" w:rsidR="00A979E1" w:rsidRPr="00716C9D" w:rsidRDefault="00EE3C27" w:rsidP="008361D5">
      <w:pPr>
        <w:pStyle w:val="u1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ác chủ đề trong chương trình họp:"/>
          <w:tag w:val="Các chủ đề trong chương trình họp:"/>
          <w:id w:val="-877550984"/>
          <w:placeholder>
            <w:docPart w:val="E24224ED5BDE4AFC9E63A9EC29FC3BC6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eastAsia="vi-VN" w:bidi="vi-VN"/>
            </w:rPr>
            <w:t>Các chủ đề trong chương trình họp</w:t>
          </w:r>
        </w:sdtContent>
      </w:sdt>
    </w:p>
    <w:p w14:paraId="2AAF13D3" w14:textId="1FCD8218" w:rsidR="00A979E1" w:rsidRPr="00716C9D" w:rsidRDefault="00716C9D" w:rsidP="00A979E1">
      <w:pPr>
        <w:pStyle w:val="u2"/>
        <w:rPr>
          <w:rFonts w:ascii="Times New Roman" w:hAnsi="Times New Roman" w:cs="Times New Roman"/>
        </w:rPr>
      </w:pPr>
      <w:r w:rsidRPr="00716C9D"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1, nhập thời gian:"/>
          <w:tag w:val="Chương trình họp 1, nhập thời gian:"/>
          <w:id w:val="252406536"/>
          <w:placeholder>
            <w:docPart w:val="633F399C07EE483CB6E20B60638DD4BB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 w:rsidRPr="00716C9D">
            <w:rPr>
              <w:rStyle w:val="NhnmanhTinht"/>
              <w:rFonts w:ascii="Times New Roman" w:hAnsi="Times New Roman" w:cs="Times New Roman"/>
            </w:rPr>
            <w:t>19/06/2021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 w:rsidRPr="00716C9D">
        <w:rPr>
          <w:rFonts w:ascii="Times New Roman" w:hAnsi="Times New Roman" w:cs="Times New Roman"/>
        </w:rPr>
        <w:t>Chủ đề</w:t>
      </w:r>
      <w:r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 w:rsidRPr="00716C9D">
        <w:rPr>
          <w:rStyle w:val="NhnmanhTinht"/>
          <w:rFonts w:ascii="Times New Roman" w:hAnsi="Times New Roman" w:cs="Times New Roman"/>
        </w:rPr>
        <w:t>Thu thập dữ liệu</w:t>
      </w:r>
    </w:p>
    <w:p w14:paraId="19984B43" w14:textId="31556E13" w:rsidR="00A979E1" w:rsidRPr="00716C9D" w:rsidRDefault="00EE3C2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thảo luận:"/>
          <w:tag w:val="Chương trình họp 1, thảo luận:"/>
          <w:id w:val="951674875"/>
          <w:placeholder>
            <w:docPart w:val="7D5EF9A160BD410EAA7F43D205A5574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Tìm tập dữ liệu với chủ đề tùy chọn để sử dụng trong đồ án.</w:t>
      </w:r>
    </w:p>
    <w:p w14:paraId="028C195E" w14:textId="0A41F7D6" w:rsidR="00A979E1" w:rsidRPr="00716C9D" w:rsidRDefault="00EE3C2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1, kết luận:"/>
          <w:tag w:val="Chương trình họp 1, kết luận:"/>
          <w:id w:val="1265507262"/>
          <w:placeholder>
            <w:docPart w:val="9DD9E782EC094B11BC8AB15EB11C29A2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716C9D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716C9D">
        <w:rPr>
          <w:rFonts w:ascii="Times New Roman" w:hAnsi="Times New Roman" w:cs="Times New Roman"/>
        </w:rPr>
        <w:t>Mỗi thành viên tìm một vài tập dữ liệu tập trung vào những chủ đề khác nhau, có thể tự do tìm thêm chủ đề ngoài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1"/>
      </w:tblPr>
      <w:tblGrid>
        <w:gridCol w:w="5387"/>
        <w:gridCol w:w="2897"/>
        <w:gridCol w:w="2182"/>
      </w:tblGrid>
      <w:tr w:rsidR="00A979E1" w:rsidRPr="00716C9D" w14:paraId="02C8CC3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3B5DE53" w14:textId="36487BDB" w:rsidR="00CB50F2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1, người chịu trách nhiệm:"/>
            <w:tag w:val="Chương trình họp 1, người chịu trách nhiệm:"/>
            <w:id w:val="352783267"/>
            <w:placeholder>
              <w:docPart w:val="10CC1F0949BE4D2E97DBDC196D1340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031EF252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1, hạn chót:"/>
            <w:tag w:val="Chương trình họp 1, hạn chót:"/>
            <w:id w:val="1450979630"/>
            <w:placeholder>
              <w:docPart w:val="3B58DCA264194963AF76F29830E9A8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542E7F0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5EBDF88" w14:textId="77777777" w:rsidTr="0029405E">
        <w:tc>
          <w:tcPr>
            <w:tcW w:w="5387" w:type="dxa"/>
          </w:tcPr>
          <w:p w14:paraId="6C4F2548" w14:textId="69D9CA35" w:rsidR="00A979E1" w:rsidRPr="00716C9D" w:rsidRDefault="00716C9D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</w:t>
            </w:r>
            <w:r w:rsidR="00DB412C">
              <w:rPr>
                <w:rFonts w:ascii="Times New Roman" w:hAnsi="Times New Roman" w:cs="Times New Roman"/>
              </w:rPr>
              <w:t xml:space="preserve"> môi trường, lương thực, dân cư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33562A0E" w14:textId="4EE802D3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0B981F0D" w14:textId="3B229C4A" w:rsidR="00A979E1" w:rsidRPr="00716C9D" w:rsidRDefault="00DB412C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  <w:tr w:rsidR="00DB412C" w:rsidRPr="00716C9D" w14:paraId="7194AFCE" w14:textId="77777777" w:rsidTr="0029405E">
        <w:tc>
          <w:tcPr>
            <w:tcW w:w="5387" w:type="dxa"/>
          </w:tcPr>
          <w:p w14:paraId="24EB4BE2" w14:textId="632F4F8F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tập dữ liệu tập trung vào chủ đề tài chính, việc làm, học sinh sinh viên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71CAF105" w14:textId="53F96411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18D3771" w14:textId="2DCC78C7" w:rsidR="00DB412C" w:rsidRPr="00716C9D" w:rsidRDefault="00DB412C" w:rsidP="00DB412C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26/06/2021</w:t>
            </w:r>
          </w:p>
        </w:tc>
      </w:tr>
    </w:tbl>
    <w:p w14:paraId="70297628" w14:textId="657EB52E" w:rsidR="00A979E1" w:rsidRPr="0028106A" w:rsidRDefault="0028106A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2, nhập thời gian:"/>
          <w:tag w:val="Chương trình họp 2, nhập thời gian:"/>
          <w:id w:val="-191309234"/>
          <w:placeholder>
            <w:docPart w:val="44EF98242AFE4C1DA660604B2E93107A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26/06/2021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Chọn tập dữ liệu và khám phá</w:t>
      </w:r>
      <w:r>
        <w:rPr>
          <w:rFonts w:ascii="Times New Roman" w:hAnsi="Times New Roman" w:cs="Times New Roman"/>
          <w:lang w:eastAsia="vi-VN" w:bidi="vi-VN"/>
        </w:rPr>
        <w:t>.</w:t>
      </w:r>
    </w:p>
    <w:p w14:paraId="01A6D459" w14:textId="35B89B8E" w:rsidR="00A979E1" w:rsidRPr="0028106A" w:rsidRDefault="0028106A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Các thành viên giới thiệu tập dữ liệu đã chọn. Chọn ra tập cuối cùng và khám phá dữ liệu.</w:t>
      </w:r>
    </w:p>
    <w:p w14:paraId="782CF886" w14:textId="32318E28" w:rsidR="00A979E1" w:rsidRPr="00716C9D" w:rsidRDefault="00EE3C2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2, kết luận:"/>
          <w:tag w:val="Chương trình họp 2, kết luận:"/>
          <w:id w:val="981352856"/>
          <w:placeholder>
            <w:docPart w:val="662063C3A9EF459EA5AD8C3145A330C0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28106A">
        <w:rPr>
          <w:rFonts w:ascii="Times New Roman" w:hAnsi="Times New Roman" w:cs="Times New Roman"/>
        </w:rPr>
        <w:t>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28106A">
        <w:rPr>
          <w:rFonts w:ascii="Times New Roman" w:hAnsi="Times New Roman" w:cs="Times New Roman"/>
        </w:rPr>
        <w:t>Tập dữ liệu được chọn sau cùng là về chủ đề tuổi thọ người dân các quốc gia và các yếu tố ảnh hưởng, liên quan.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2"/>
      </w:tblPr>
      <w:tblGrid>
        <w:gridCol w:w="5387"/>
        <w:gridCol w:w="2897"/>
        <w:gridCol w:w="2182"/>
      </w:tblGrid>
      <w:tr w:rsidR="00A979E1" w:rsidRPr="00716C9D" w14:paraId="62FA8401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0473499" w14:textId="0DEA1A46" w:rsidR="00A979E1" w:rsidRPr="00716C9D" w:rsidRDefault="0028106A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 công việc</w:t>
            </w:r>
          </w:p>
        </w:tc>
        <w:sdt>
          <w:sdtPr>
            <w:rPr>
              <w:rFonts w:ascii="Times New Roman" w:hAnsi="Times New Roman" w:cs="Times New Roman"/>
            </w:rPr>
            <w:alias w:val="Chương trình họp 2, người chịu trách nhiệm:"/>
            <w:tag w:val="Chương trình họp 2, người chịu trách nhiệm:"/>
            <w:id w:val="-1512830054"/>
            <w:placeholder>
              <w:docPart w:val="37F8E933EF8F4456BDEF63D9DEB911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76B9C9FD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2, hạn chót:"/>
            <w:tag w:val="Chương trình họp 2, hạn chót:"/>
            <w:id w:val="1652096494"/>
            <w:placeholder>
              <w:docPart w:val="140B293EA2A449A7895532E0F57B44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086EB37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3671DF16" w14:textId="77777777" w:rsidTr="0029405E">
        <w:tc>
          <w:tcPr>
            <w:tcW w:w="5387" w:type="dxa"/>
          </w:tcPr>
          <w:p w14:paraId="3FA71133" w14:textId="0DD966C0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phần thu thập dữ liệu và khám phá đơn giản</w:t>
            </w:r>
            <w:r w:rsidR="00BA1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074BAE84" w14:textId="4A206FF7" w:rsidR="00A979E1" w:rsidRPr="00716C9D" w:rsidRDefault="0028106A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7D72C163" w14:textId="0193530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  <w:tr w:rsidR="003A14AF" w:rsidRPr="00716C9D" w14:paraId="01FCFB1F" w14:textId="77777777" w:rsidTr="0029405E">
        <w:tc>
          <w:tcPr>
            <w:tcW w:w="5387" w:type="dxa"/>
          </w:tcPr>
          <w:p w14:paraId="49882D07" w14:textId="05584B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khám phá dữ liệu tùy chọn.</w:t>
            </w:r>
          </w:p>
        </w:tc>
        <w:tc>
          <w:tcPr>
            <w:tcW w:w="2897" w:type="dxa"/>
          </w:tcPr>
          <w:p w14:paraId="08343DD0" w14:textId="224D1FB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573406FD" w14:textId="30B4CC35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30/06/2021</w:t>
            </w:r>
          </w:p>
        </w:tc>
      </w:tr>
    </w:tbl>
    <w:p w14:paraId="613A7441" w14:textId="5E14DB28" w:rsidR="00A979E1" w:rsidRPr="00716C9D" w:rsidRDefault="007E7EB5" w:rsidP="00A979E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-1593082376"/>
          <w:placeholder>
            <w:docPart w:val="986B8BE4E5CE4FF687062FA4B2FF8E65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03/07/2021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Đặt câu hỏi</w:t>
      </w:r>
      <w:r w:rsidR="00FF6974">
        <w:rPr>
          <w:rStyle w:val="NhnmanhTinht"/>
          <w:rFonts w:ascii="Times New Roman" w:hAnsi="Times New Roman" w:cs="Times New Roman"/>
        </w:rPr>
        <w:t xml:space="preserve"> cần trả lời</w:t>
      </w:r>
    </w:p>
    <w:p w14:paraId="1A8AD0F6" w14:textId="4D97F26C" w:rsidR="00A979E1" w:rsidRPr="003A14AF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dung:</w:t>
      </w:r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>
        <w:rPr>
          <w:rFonts w:ascii="Times New Roman" w:hAnsi="Times New Roman" w:cs="Times New Roman"/>
          <w:lang w:bidi="vi-VN"/>
        </w:rPr>
        <w:t>Đặt ra câu hỏi phân tích cho tập dữ liệu</w:t>
      </w:r>
      <w:r w:rsidR="008361D5">
        <w:rPr>
          <w:rFonts w:ascii="Times New Roman" w:hAnsi="Times New Roman" w:cs="Times New Roman"/>
          <w:lang w:bidi="vi-VN"/>
        </w:rPr>
        <w:t>.</w:t>
      </w:r>
    </w:p>
    <w:p w14:paraId="5A7F34B3" w14:textId="263CBE54" w:rsidR="00A979E1" w:rsidRPr="00716C9D" w:rsidRDefault="003A14AF" w:rsidP="00A97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 Các thành viên tìm và trả lời từ 1 – 2 câu hỏi phân tích trên tập dữ liệu, các thành viên ưu tiên các thuộc tính được phân công.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A979E1" w:rsidRPr="00716C9D" w14:paraId="4BD3F7D3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5D158DDE" w14:textId="77777777" w:rsidR="00A979E1" w:rsidRPr="00716C9D" w:rsidRDefault="00EE3C27" w:rsidP="00E5281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978736441"/>
                <w:placeholder>
                  <w:docPart w:val="5B10D56033474C25A2138099531B423D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1159301295"/>
            <w:placeholder>
              <w:docPart w:val="1E93FBD6124F4AF1913907C5669A23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1EF06B7F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382542015"/>
            <w:placeholder>
              <w:docPart w:val="753240D201334101A22B00EECFA6BE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0858A58E" w14:textId="77777777" w:rsidR="00A979E1" w:rsidRPr="00716C9D" w:rsidRDefault="00A979E1" w:rsidP="00E52810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66F68CB1" w14:textId="77777777" w:rsidTr="0029405E">
        <w:tc>
          <w:tcPr>
            <w:tcW w:w="5387" w:type="dxa"/>
          </w:tcPr>
          <w:p w14:paraId="1DD73F2F" w14:textId="290C07E7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câu hỏi tập trung vào các thuộc tính thu nhập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659FA645" w14:textId="1833F72D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38BA87BF" w14:textId="78848FE6" w:rsidR="00A979E1" w:rsidRPr="00716C9D" w:rsidRDefault="003A14AF" w:rsidP="00E52810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  <w:tr w:rsidR="003A14AF" w:rsidRPr="00716C9D" w14:paraId="6008A8BF" w14:textId="77777777" w:rsidTr="0029405E">
        <w:tc>
          <w:tcPr>
            <w:tcW w:w="5387" w:type="dxa"/>
          </w:tcPr>
          <w:p w14:paraId="1B804822" w14:textId="66D336CA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câu hỏi </w:t>
            </w:r>
            <w:r w:rsidR="008361D5">
              <w:rPr>
                <w:rFonts w:ascii="Times New Roman" w:hAnsi="Times New Roman" w:cs="Times New Roman"/>
              </w:rPr>
              <w:t>tập trung vào các tỷ lệ tiêm phòng, chỉ số cơ thể.</w:t>
            </w:r>
          </w:p>
        </w:tc>
        <w:tc>
          <w:tcPr>
            <w:tcW w:w="2897" w:type="dxa"/>
          </w:tcPr>
          <w:p w14:paraId="235BEE0F" w14:textId="1FE10A82" w:rsidR="003A14AF" w:rsidRPr="00716C9D" w:rsidRDefault="008361D5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18C887A6" w14:textId="61E595BF" w:rsidR="003A14AF" w:rsidRPr="00716C9D" w:rsidRDefault="003A14AF" w:rsidP="003A14AF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05/07/2021</w:t>
            </w:r>
          </w:p>
        </w:tc>
      </w:tr>
    </w:tbl>
    <w:p w14:paraId="473E7F21" w14:textId="73523EC4" w:rsidR="00A979E1" w:rsidRPr="00716C9D" w:rsidRDefault="003A14AF" w:rsidP="0029405E">
      <w:pPr>
        <w:pStyle w:val="u2"/>
        <w:ind w:left="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Thời gian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Fonts w:ascii="Times New Roman" w:hAnsi="Times New Roman" w:cs="Times New Roman"/>
          </w:rPr>
          <w:alias w:val="Chương trình họp 4, nhập thời gian:"/>
          <w:tag w:val="Chương trình họp 4, nhập thời gian:"/>
          <w:id w:val="-342160976"/>
          <w:placeholder>
            <w:docPart w:val="3E057ED9F38A45CBAEE36F32005FD4C3"/>
          </w:placeholder>
          <w15:appearance w15:val="hidden"/>
        </w:sdtPr>
        <w:sdtEndPr/>
        <w:sdtContent>
          <w:r>
            <w:rPr>
              <w:rFonts w:ascii="Times New Roman" w:hAnsi="Times New Roman" w:cs="Times New Roman"/>
            </w:rPr>
            <w:t>07/07/2021</w:t>
          </w:r>
        </w:sdtContent>
      </w:sdt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="00A979E1"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Fonts w:ascii="Times New Roman" w:hAnsi="Times New Roman" w:cs="Times New Roman"/>
        </w:rPr>
        <w:t>Tổng kết</w:t>
      </w:r>
    </w:p>
    <w:p w14:paraId="439FE35D" w14:textId="38DD9841" w:rsidR="00A979E1" w:rsidRPr="00716C9D" w:rsidRDefault="00EE3C27" w:rsidP="0029405E">
      <w:pPr>
        <w:keepNext/>
        <w:ind w:left="7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thảo luận:"/>
          <w:tag w:val="Chương trình họp 4, thảo luận:"/>
          <w:id w:val="1180246051"/>
          <w:placeholder>
            <w:docPart w:val="6D5E0E16DD2045D9A36FF41EC140FAC9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Thảo luận</w:t>
          </w:r>
        </w:sdtContent>
      </w:sdt>
      <w:r w:rsidR="00A979E1" w:rsidRPr="00716C9D">
        <w:rPr>
          <w:rFonts w:ascii="Times New Roman" w:hAnsi="Times New Roman" w:cs="Times New Roman"/>
          <w:lang w:val="vi-VN" w:bidi="vi-VN"/>
        </w:rPr>
        <w:t xml:space="preserve"> </w:t>
      </w:r>
      <w:r w:rsidR="00952AA4">
        <w:rPr>
          <w:rFonts w:ascii="Times New Roman" w:hAnsi="Times New Roman" w:cs="Times New Roman"/>
        </w:rPr>
        <w:t>Tổng hợp các công việc đã làm, tùy chọn tìm thêm câu hỏi phân tích.</w:t>
      </w:r>
    </w:p>
    <w:p w14:paraId="67E24079" w14:textId="36E77BD7" w:rsidR="00A979E1" w:rsidRPr="00716C9D" w:rsidRDefault="00EE3C27" w:rsidP="00A979E1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Chương trình họp 4, kết luận:"/>
          <w:tag w:val="Chương trình họp 4, kết luận:"/>
          <w:id w:val="-118606399"/>
          <w:placeholder>
            <w:docPart w:val="8B197F2DF08848E096E4E87D5E3402A1"/>
          </w:placeholder>
          <w:temporary/>
          <w:showingPlcHdr/>
          <w15:appearance w15:val="hidden"/>
        </w:sdtPr>
        <w:sdtEndPr/>
        <w:sdtContent>
          <w:r w:rsidR="00A979E1" w:rsidRPr="00716C9D">
            <w:rPr>
              <w:rFonts w:ascii="Times New Roman" w:hAnsi="Times New Roman" w:cs="Times New Roman"/>
              <w:lang w:val="vi-VN" w:bidi="vi-VN"/>
            </w:rPr>
            <w:t>Kết luận</w:t>
          </w:r>
        </w:sdtContent>
      </w:sdt>
      <w:r w:rsidR="00952AA4">
        <w:rPr>
          <w:rFonts w:ascii="Times New Roman" w:hAnsi="Times New Roman" w:cs="Times New Roman"/>
        </w:rPr>
        <w:t>: Các thành viên tổng hợp bài làm vào 1 file notebook chung, nhìn lại quá trình làm đồ án.</w:t>
      </w:r>
      <w:r w:rsidR="008361D5">
        <w:rPr>
          <w:rFonts w:ascii="Times New Roman" w:hAnsi="Times New Roman" w:cs="Times New Roman"/>
        </w:rPr>
        <w:t xml:space="preserve"> Ngoài ra có thể tùy chọn thực hiện thêm câu hỏi phân tích.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4"/>
      </w:tblPr>
      <w:tblGrid>
        <w:gridCol w:w="5245"/>
        <w:gridCol w:w="3039"/>
        <w:gridCol w:w="2182"/>
      </w:tblGrid>
      <w:tr w:rsidR="00A979E1" w:rsidRPr="00716C9D" w14:paraId="4ECCA288" w14:textId="77777777" w:rsidTr="0029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14:paraId="6DD04C0E" w14:textId="77777777" w:rsidR="00557792" w:rsidRPr="00716C9D" w:rsidRDefault="00EE3C27" w:rsidP="000B332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4, nội dung tiến hành:"/>
                <w:tag w:val="Chương trình họp 4, nội dung tiến hành:"/>
                <w:id w:val="-403142128"/>
                <w:placeholder>
                  <w:docPart w:val="87CEBC9BFB27427296C61A1F5599CFB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4, người chịu trách nhiệm:"/>
            <w:tag w:val="Chương trình họp 4, người chịu trách nhiệm:"/>
            <w:id w:val="-502671691"/>
            <w:placeholder>
              <w:docPart w:val="CE79D335D536471FABB688347CE570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39" w:type="dxa"/>
              </w:tcPr>
              <w:p w14:paraId="6B0296B7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4, hạn chót:"/>
            <w:tag w:val="Chương trình họp 4, hạn chót:"/>
            <w:id w:val="916989915"/>
            <w:placeholder>
              <w:docPart w:val="38873CCC847846149F7FC7B8825DBD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5D5CDE65" w14:textId="77777777" w:rsidR="00A979E1" w:rsidRPr="00716C9D" w:rsidRDefault="00A979E1" w:rsidP="00E52810">
                <w:pPr>
                  <w:ind w:left="72"/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A979E1" w:rsidRPr="00716C9D" w14:paraId="1FC9B7BB" w14:textId="77777777" w:rsidTr="0029405E">
        <w:tc>
          <w:tcPr>
            <w:tcW w:w="5245" w:type="dxa"/>
          </w:tcPr>
          <w:p w14:paraId="1B840D15" w14:textId="7BF26B38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hợp bài làm thành 1 file notebook</w:t>
            </w:r>
          </w:p>
        </w:tc>
        <w:tc>
          <w:tcPr>
            <w:tcW w:w="3039" w:type="dxa"/>
          </w:tcPr>
          <w:p w14:paraId="33F691A8" w14:textId="0C04CC7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</w:p>
        </w:tc>
        <w:tc>
          <w:tcPr>
            <w:tcW w:w="2182" w:type="dxa"/>
          </w:tcPr>
          <w:p w14:paraId="153EA842" w14:textId="0ED9D482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A979E1" w:rsidRPr="00716C9D" w14:paraId="1F27BBF5" w14:textId="77777777" w:rsidTr="0029405E">
        <w:tc>
          <w:tcPr>
            <w:tcW w:w="5245" w:type="dxa"/>
          </w:tcPr>
          <w:p w14:paraId="189A4CEA" w14:textId="5D468493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Hoàn thành </w:t>
            </w:r>
            <w:r w:rsidR="008361D5">
              <w:rPr>
                <w:rFonts w:ascii="Times New Roman" w:hAnsi="Times New Roman" w:cs="Times New Roman"/>
              </w:rPr>
              <w:t xml:space="preserve">biên bản </w:t>
            </w:r>
            <w:r>
              <w:rPr>
                <w:rFonts w:ascii="Times New Roman" w:hAnsi="Times New Roman" w:cs="Times New Roman"/>
              </w:rPr>
              <w:t>làm việc nhóm</w:t>
            </w:r>
            <w:r w:rsidR="008361D5">
              <w:rPr>
                <w:rFonts w:ascii="Times New Roman" w:hAnsi="Times New Roman" w:cs="Times New Roman"/>
              </w:rPr>
              <w:t>. Thực hiện thêm câu hỏi phân tích.</w:t>
            </w:r>
          </w:p>
        </w:tc>
        <w:tc>
          <w:tcPr>
            <w:tcW w:w="3039" w:type="dxa"/>
          </w:tcPr>
          <w:p w14:paraId="72856786" w14:textId="595E3A4C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02E17A91" w14:textId="20ABF787" w:rsidR="00A979E1" w:rsidRPr="00716C9D" w:rsidRDefault="00952AA4" w:rsidP="00E52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11D6A62E" w14:textId="55E492A3" w:rsidR="00642A61" w:rsidRPr="00716C9D" w:rsidRDefault="00642A61" w:rsidP="00642A61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sdt>
        <w:sdtPr>
          <w:rPr>
            <w:rStyle w:val="NhnmanhTinht"/>
            <w:rFonts w:ascii="Times New Roman" w:hAnsi="Times New Roman" w:cs="Times New Roman"/>
          </w:rPr>
          <w:alias w:val="Chương trình họp 3, nhập thời gian:"/>
          <w:tag w:val="Chương trình họp 3, nhập thời gian:"/>
          <w:id w:val="2107687433"/>
          <w:placeholder>
            <w:docPart w:val="3EEE31B79E9B4EF895A313E1421B775D"/>
          </w:placeholder>
          <w15:appearance w15:val="hidden"/>
        </w:sdtPr>
        <w:sdtEndPr>
          <w:rPr>
            <w:rStyle w:val="Phngmcinhcuaoanvn"/>
            <w:i w:val="0"/>
            <w:iCs w:val="0"/>
            <w:color w:val="9F2936" w:themeColor="accent2"/>
          </w:rPr>
        </w:sdtEndPr>
        <w:sdtContent>
          <w:r>
            <w:rPr>
              <w:rStyle w:val="NhnmanhTinht"/>
              <w:rFonts w:ascii="Times New Roman" w:hAnsi="Times New Roman" w:cs="Times New Roman"/>
            </w:rPr>
            <w:t>09/07/2021</w:t>
          </w:r>
        </w:sdtContent>
      </w:sdt>
      <w:r w:rsidRPr="00716C9D">
        <w:rPr>
          <w:rFonts w:ascii="Times New Roman" w:hAnsi="Times New Roman" w:cs="Times New Roman"/>
          <w:lang w:val="vi-VN" w:eastAsia="vi-VN" w:bidi="vi-VN"/>
        </w:rPr>
        <w:t xml:space="preserve"> | </w:t>
      </w:r>
      <w:r>
        <w:rPr>
          <w:rFonts w:ascii="Times New Roman" w:hAnsi="Times New Roman" w:cs="Times New Roman"/>
        </w:rPr>
        <w:t>Chủ đề</w:t>
      </w:r>
      <w:r w:rsidRPr="00716C9D">
        <w:rPr>
          <w:rFonts w:ascii="Times New Roman" w:hAnsi="Times New Roman" w:cs="Times New Roman"/>
          <w:lang w:val="vi-VN" w:eastAsia="vi-VN" w:bidi="vi-VN"/>
        </w:rPr>
        <w:t xml:space="preserve"> </w:t>
      </w:r>
      <w:r>
        <w:rPr>
          <w:rStyle w:val="NhnmanhTinht"/>
          <w:rFonts w:ascii="Times New Roman" w:hAnsi="Times New Roman" w:cs="Times New Roman"/>
        </w:rPr>
        <w:t>Họp thảo luận sau lần họp 3</w:t>
      </w:r>
    </w:p>
    <w:tbl>
      <w:tblPr>
        <w:tblStyle w:val="Binbnhp"/>
        <w:tblW w:w="5000" w:type="pct"/>
        <w:tblLayout w:type="fixed"/>
        <w:tblLook w:val="04A0" w:firstRow="1" w:lastRow="0" w:firstColumn="1" w:lastColumn="0" w:noHBand="0" w:noVBand="1"/>
        <w:tblDescription w:val="Bảng thông tin các nội dung tiến hành cho chương trình họp 3"/>
      </w:tblPr>
      <w:tblGrid>
        <w:gridCol w:w="5387"/>
        <w:gridCol w:w="2897"/>
        <w:gridCol w:w="2182"/>
      </w:tblGrid>
      <w:tr w:rsidR="00642A61" w:rsidRPr="00716C9D" w14:paraId="59A527A0" w14:textId="77777777" w:rsidTr="0063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72B1DF4A" w14:textId="77777777" w:rsidR="00642A61" w:rsidRPr="00716C9D" w:rsidRDefault="00EE3C27" w:rsidP="00634402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Chương trình họp 3, nội dung tiến hành:"/>
                <w:tag w:val="Chương trình họp 3, nội dung tiến hành:"/>
                <w:id w:val="1148332419"/>
                <w:placeholder>
                  <w:docPart w:val="268DF8D31AF842168CD3C14561360AFF"/>
                </w:placeholder>
                <w:temporary/>
                <w:showingPlcHdr/>
                <w15:appearance w15:val="hidden"/>
              </w:sdtPr>
              <w:sdtEndPr/>
              <w:sdtContent>
                <w:r w:rsidR="00642A61" w:rsidRPr="00716C9D">
                  <w:rPr>
                    <w:rFonts w:ascii="Times New Roman" w:hAnsi="Times New Roman" w:cs="Times New Roman"/>
                    <w:lang w:val="vi-VN" w:bidi="vi-VN"/>
                  </w:rPr>
                  <w:t>Nội dung tiến hành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</w:rPr>
            <w:alias w:val="Chương trình họp 3, người chịu trách nhiệm:"/>
            <w:tag w:val="Chương trình họp 3, người chịu trách nhiệm:"/>
            <w:id w:val="-898133756"/>
            <w:placeholder>
              <w:docPart w:val="F44825329B5D443584A9262BE0ED9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97" w:type="dxa"/>
              </w:tcPr>
              <w:p w14:paraId="2CD01D02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Người chịu trách nhiệm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Chương trình họp 3, hạn chót:"/>
            <w:tag w:val="Chương trình họp 3, hạn chót:"/>
            <w:id w:val="-1233075726"/>
            <w:placeholder>
              <w:docPart w:val="A014AD9A6A9D4CADA5112ADA3248BD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46F5AAC5" w14:textId="77777777" w:rsidR="00642A61" w:rsidRPr="00716C9D" w:rsidRDefault="00642A61" w:rsidP="00634402">
                <w:pPr>
                  <w:rPr>
                    <w:rFonts w:ascii="Times New Roman" w:hAnsi="Times New Roman" w:cs="Times New Roman"/>
                  </w:rPr>
                </w:pPr>
                <w:r w:rsidRPr="00716C9D">
                  <w:rPr>
                    <w:rFonts w:ascii="Times New Roman" w:hAnsi="Times New Roman" w:cs="Times New Roman"/>
                    <w:lang w:val="vi-VN" w:bidi="vi-VN"/>
                  </w:rPr>
                  <w:t>Hạn chót</w:t>
                </w:r>
              </w:p>
            </w:tc>
          </w:sdtContent>
        </w:sdt>
      </w:tr>
      <w:tr w:rsidR="00642A61" w:rsidRPr="00716C9D" w14:paraId="07BB403C" w14:textId="77777777" w:rsidTr="00634402">
        <w:tc>
          <w:tcPr>
            <w:tcW w:w="5387" w:type="dxa"/>
          </w:tcPr>
          <w:p w14:paraId="2FEDF9B8" w14:textId="3956E6AC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Bàn luận và nhận xét cụ thể</w:t>
            </w:r>
            <w:r w:rsidR="008361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97" w:type="dxa"/>
          </w:tcPr>
          <w:p w14:paraId="5791E474" w14:textId="2EF1F469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Hữu Chí Bảo</w:t>
            </w:r>
            <w:r w:rsidR="008361D5">
              <w:rPr>
                <w:rFonts w:ascii="Times New Roman" w:hAnsi="Times New Roman" w:cs="Times New Roman"/>
              </w:rPr>
              <w:t>, Trần Xuân Quý</w:t>
            </w:r>
          </w:p>
        </w:tc>
        <w:tc>
          <w:tcPr>
            <w:tcW w:w="2182" w:type="dxa"/>
          </w:tcPr>
          <w:p w14:paraId="12F62377" w14:textId="2E595731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  <w:tr w:rsidR="00642A61" w:rsidRPr="00716C9D" w14:paraId="3E5B080D" w14:textId="77777777" w:rsidTr="00634402">
        <w:tc>
          <w:tcPr>
            <w:tcW w:w="5387" w:type="dxa"/>
          </w:tcPr>
          <w:p w14:paraId="359BF385" w14:textId="0994AA26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câu hỏi phân tích đã làm vào bài tổng hợp.</w:t>
            </w:r>
          </w:p>
        </w:tc>
        <w:tc>
          <w:tcPr>
            <w:tcW w:w="2897" w:type="dxa"/>
          </w:tcPr>
          <w:p w14:paraId="3ADA1839" w14:textId="133A2981" w:rsidR="00642A61" w:rsidRPr="00716C9D" w:rsidRDefault="008361D5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Xuân Quý</w:t>
            </w:r>
          </w:p>
        </w:tc>
        <w:tc>
          <w:tcPr>
            <w:tcW w:w="2182" w:type="dxa"/>
          </w:tcPr>
          <w:p w14:paraId="5BE0138E" w14:textId="250EE1F0" w:rsidR="00642A61" w:rsidRPr="00716C9D" w:rsidRDefault="00642A61" w:rsidP="00634402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09/07/2021</w:t>
            </w:r>
          </w:p>
        </w:tc>
      </w:tr>
    </w:tbl>
    <w:p w14:paraId="7EF8614D" w14:textId="67D2D112" w:rsidR="0017681F" w:rsidRPr="00716C9D" w:rsidRDefault="0017681F" w:rsidP="0029405E">
      <w:pPr>
        <w:ind w:left="142"/>
        <w:rPr>
          <w:rFonts w:ascii="Times New Roman" w:hAnsi="Times New Roman" w:cs="Times New Roman"/>
        </w:rPr>
      </w:pPr>
    </w:p>
    <w:sectPr w:rsidR="0017681F" w:rsidRPr="00716C9D" w:rsidSect="00165FD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5F62A" w14:textId="77777777" w:rsidR="00EE3C27" w:rsidRDefault="00EE3C27">
      <w:pPr>
        <w:spacing w:after="0"/>
      </w:pPr>
      <w:r>
        <w:separator/>
      </w:r>
    </w:p>
  </w:endnote>
  <w:endnote w:type="continuationSeparator" w:id="0">
    <w:p w14:paraId="34E37883" w14:textId="77777777" w:rsidR="00EE3C27" w:rsidRDefault="00EE3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9F052" w14:textId="77777777" w:rsidR="00CB50F2" w:rsidRDefault="00CB50F2" w:rsidP="00CB50F2">
    <w:pPr>
      <w:pStyle w:val="Chntrang"/>
    </w:pPr>
    <w:r>
      <w:rPr>
        <w:lang w:val="vi-VN" w:eastAsia="vi-VN" w:bidi="vi-VN"/>
      </w:rPr>
      <w:t xml:space="preserve">Trang </w:t>
    </w:r>
    <w:r>
      <w:rPr>
        <w:lang w:val="vi-VN" w:eastAsia="vi-VN" w:bidi="vi-VN"/>
      </w:rPr>
      <w:fldChar w:fldCharType="begin"/>
    </w:r>
    <w:r>
      <w:rPr>
        <w:lang w:val="vi-VN" w:eastAsia="vi-VN" w:bidi="vi-VN"/>
      </w:rPr>
      <w:instrText xml:space="preserve"> PAGE   \* MERGEFORMAT </w:instrText>
    </w:r>
    <w:r>
      <w:rPr>
        <w:lang w:val="vi-VN" w:eastAsia="vi-VN" w:bidi="vi-VN"/>
      </w:rPr>
      <w:fldChar w:fldCharType="separate"/>
    </w:r>
    <w:r w:rsidR="00E70F21">
      <w:rPr>
        <w:noProof/>
        <w:lang w:val="vi-VN" w:eastAsia="vi-VN" w:bidi="vi-VN"/>
      </w:rPr>
      <w:t>2</w:t>
    </w:r>
    <w:r>
      <w:rPr>
        <w:lang w:val="vi-VN" w:eastAsia="vi-VN"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78565" w14:textId="77777777" w:rsidR="00EE3C27" w:rsidRDefault="00EE3C27">
      <w:pPr>
        <w:spacing w:after="0"/>
      </w:pPr>
      <w:r>
        <w:separator/>
      </w:r>
    </w:p>
  </w:footnote>
  <w:footnote w:type="continuationSeparator" w:id="0">
    <w:p w14:paraId="79EA4F71" w14:textId="77777777" w:rsidR="00EE3C27" w:rsidRDefault="00EE3C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Sudo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D"/>
    <w:rsid w:val="00070820"/>
    <w:rsid w:val="000B332F"/>
    <w:rsid w:val="000C747A"/>
    <w:rsid w:val="001005E5"/>
    <w:rsid w:val="00107A25"/>
    <w:rsid w:val="001118FD"/>
    <w:rsid w:val="00152CC8"/>
    <w:rsid w:val="00165FDE"/>
    <w:rsid w:val="0017681F"/>
    <w:rsid w:val="00186177"/>
    <w:rsid w:val="001C4546"/>
    <w:rsid w:val="00261193"/>
    <w:rsid w:val="0028106A"/>
    <w:rsid w:val="0029405E"/>
    <w:rsid w:val="002B6C94"/>
    <w:rsid w:val="002E7469"/>
    <w:rsid w:val="002F4ABE"/>
    <w:rsid w:val="00374C45"/>
    <w:rsid w:val="00393509"/>
    <w:rsid w:val="003A14AF"/>
    <w:rsid w:val="003B1BCE"/>
    <w:rsid w:val="003C1B81"/>
    <w:rsid w:val="003C6B6C"/>
    <w:rsid w:val="0041439B"/>
    <w:rsid w:val="00444D8F"/>
    <w:rsid w:val="0052642B"/>
    <w:rsid w:val="00557792"/>
    <w:rsid w:val="00560655"/>
    <w:rsid w:val="005E7D19"/>
    <w:rsid w:val="00642A61"/>
    <w:rsid w:val="0066086F"/>
    <w:rsid w:val="006670E4"/>
    <w:rsid w:val="00672A6F"/>
    <w:rsid w:val="006857BC"/>
    <w:rsid w:val="006928B4"/>
    <w:rsid w:val="006D571F"/>
    <w:rsid w:val="006F5A3F"/>
    <w:rsid w:val="00714174"/>
    <w:rsid w:val="00716C9D"/>
    <w:rsid w:val="007253CC"/>
    <w:rsid w:val="007E7EB5"/>
    <w:rsid w:val="008331CA"/>
    <w:rsid w:val="008361D5"/>
    <w:rsid w:val="008431CB"/>
    <w:rsid w:val="008E2FAF"/>
    <w:rsid w:val="0093449B"/>
    <w:rsid w:val="00952AA4"/>
    <w:rsid w:val="009916AE"/>
    <w:rsid w:val="00A51367"/>
    <w:rsid w:val="00A979E1"/>
    <w:rsid w:val="00B45E12"/>
    <w:rsid w:val="00BA1ACE"/>
    <w:rsid w:val="00C9013A"/>
    <w:rsid w:val="00CB50F2"/>
    <w:rsid w:val="00CF5C61"/>
    <w:rsid w:val="00D26EBC"/>
    <w:rsid w:val="00D6466C"/>
    <w:rsid w:val="00D90A37"/>
    <w:rsid w:val="00DB412C"/>
    <w:rsid w:val="00DC2307"/>
    <w:rsid w:val="00E52810"/>
    <w:rsid w:val="00E70F21"/>
    <w:rsid w:val="00EB43FE"/>
    <w:rsid w:val="00EE3C27"/>
    <w:rsid w:val="00F45ED3"/>
    <w:rsid w:val="00F560A1"/>
    <w:rsid w:val="00FC130B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1B26"/>
  <w15:chartTrackingRefBased/>
  <w15:docId w15:val="{3323BA78-BB25-4C65-8FDC-7390935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vi-V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65FDE"/>
    <w:rPr>
      <w:rFonts w:ascii="Segoe UI" w:hAnsi="Segoe UI"/>
      <w:spacing w:val="4"/>
    </w:rPr>
  </w:style>
  <w:style w:type="paragraph" w:styleId="u1">
    <w:name w:val="heading 1"/>
    <w:basedOn w:val="Binhthng"/>
    <w:link w:val="u1Char"/>
    <w:uiPriority w:val="9"/>
    <w:qFormat/>
    <w:rsid w:val="00165FDE"/>
    <w:pPr>
      <w:keepNext/>
      <w:keepLines/>
      <w:spacing w:before="240" w:after="0"/>
      <w:outlineLvl w:val="0"/>
    </w:pPr>
    <w:rPr>
      <w:rFonts w:eastAsiaTheme="majorEastAsia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u2">
    <w:name w:val="heading 2"/>
    <w:basedOn w:val="Binhthng"/>
    <w:link w:val="u2Char"/>
    <w:uiPriority w:val="9"/>
    <w:unhideWhenUsed/>
    <w:qFormat/>
    <w:rsid w:val="00165FDE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eastAsiaTheme="majorEastAsia" w:cstheme="majorBidi"/>
      <w:bCs/>
      <w:color w:val="9F2936" w:themeColor="accent2"/>
      <w:spacing w:val="15"/>
      <w:szCs w:val="21"/>
      <w:lang w:eastAsia="ja-JP"/>
    </w:rPr>
  </w:style>
  <w:style w:type="paragraph" w:styleId="u3">
    <w:name w:val="heading 3"/>
    <w:basedOn w:val="Binhthng"/>
    <w:link w:val="u3Char"/>
    <w:uiPriority w:val="9"/>
    <w:unhideWhenUsed/>
    <w:qFormat/>
    <w:rsid w:val="00165FDE"/>
    <w:pPr>
      <w:keepNext/>
      <w:keepLines/>
      <w:spacing w:after="0"/>
      <w:contextualSpacing/>
      <w:outlineLvl w:val="2"/>
    </w:pPr>
    <w:rPr>
      <w:rFonts w:eastAsiaTheme="majorEastAsia" w:cstheme="majorBidi"/>
      <w:color w:val="B35E06" w:themeColor="accent1" w:themeShade="BF"/>
      <w:spacing w:val="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65F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35E06" w:themeColor="accent1" w:themeShade="BF"/>
      <w:spacing w:val="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Binbnhp">
    <w:name w:val="Biên bản họp"/>
    <w:basedOn w:val="BangThngthng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ThamchiuTinht">
    <w:name w:val="Subtle Reference"/>
    <w:basedOn w:val="Phngmcinhcuaoanvn"/>
    <w:uiPriority w:val="2"/>
    <w:qFormat/>
    <w:rsid w:val="00165FDE"/>
    <w:rPr>
      <w:rFonts w:ascii="Segoe UI" w:hAnsi="Segoe UI"/>
      <w:caps/>
      <w:smallCaps w:val="0"/>
      <w:color w:val="9F2936" w:themeColor="accent2"/>
    </w:rPr>
  </w:style>
  <w:style w:type="paragraph" w:styleId="utrang">
    <w:name w:val="header"/>
    <w:basedOn w:val="Binhthng"/>
    <w:link w:val="utrang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A979E1"/>
    <w:rPr>
      <w:rFonts w:eastAsiaTheme="minorEastAsia"/>
      <w:szCs w:val="21"/>
      <w:lang w:eastAsia="ja-JP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F5C61"/>
    <w:pPr>
      <w:spacing w:after="0"/>
    </w:pPr>
    <w:rPr>
      <w:rFonts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  <w:rsid w:val="00CF5C61"/>
  </w:style>
  <w:style w:type="paragraph" w:styleId="Khivnban">
    <w:name w:val="Block Text"/>
    <w:basedOn w:val="Binhthng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hnVnban">
    <w:name w:val="Body Text"/>
    <w:basedOn w:val="Binhthng"/>
    <w:link w:val="ThnVnbanChar"/>
    <w:uiPriority w:val="99"/>
    <w:semiHidden/>
    <w:unhideWhenUsed/>
    <w:rsid w:val="00CF5C61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CF5C61"/>
    <w:rPr>
      <w:spacing w:val="4"/>
    </w:rPr>
  </w:style>
  <w:style w:type="paragraph" w:styleId="Thnvnban2">
    <w:name w:val="Body Text 2"/>
    <w:basedOn w:val="Binhthng"/>
    <w:link w:val="Thnvnban2Char"/>
    <w:uiPriority w:val="99"/>
    <w:semiHidden/>
    <w:unhideWhenUsed/>
    <w:rsid w:val="00CF5C61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semiHidden/>
    <w:rsid w:val="00CF5C61"/>
    <w:rPr>
      <w:spacing w:val="4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F5C61"/>
    <w:rPr>
      <w:spacing w:val="4"/>
      <w:szCs w:val="16"/>
    </w:rPr>
  </w:style>
  <w:style w:type="paragraph" w:styleId="ThnvnbanThutlDongu">
    <w:name w:val="Body Text First Indent"/>
    <w:basedOn w:val="ThnVnban"/>
    <w:link w:val="ThnvnbanThutlDongu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Char">
    <w:name w:val="Thân văn bản Thụt lề Dòng đầu Char"/>
    <w:basedOn w:val="ThnVnbanChar"/>
    <w:link w:val="ThnvnbanThutlDongu"/>
    <w:uiPriority w:val="99"/>
    <w:semiHidden/>
    <w:rsid w:val="00CF5C61"/>
    <w:rPr>
      <w:spacing w:val="4"/>
    </w:rPr>
  </w:style>
  <w:style w:type="paragraph" w:styleId="ThutlThnVnban">
    <w:name w:val="Body Text Indent"/>
    <w:basedOn w:val="Binhthng"/>
    <w:link w:val="ThutlThnVnbanChar"/>
    <w:uiPriority w:val="99"/>
    <w:semiHidden/>
    <w:unhideWhenUsed/>
    <w:rsid w:val="00CF5C61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uiPriority w:val="99"/>
    <w:semiHidden/>
    <w:rsid w:val="00CF5C61"/>
    <w:rPr>
      <w:spacing w:val="4"/>
    </w:rPr>
  </w:style>
  <w:style w:type="paragraph" w:styleId="ThnvnbanThutlDongu2">
    <w:name w:val="Body Text First Indent 2"/>
    <w:basedOn w:val="ThutlThnVnban"/>
    <w:link w:val="ThnvnbanThutlDongu2Char"/>
    <w:uiPriority w:val="99"/>
    <w:semiHidden/>
    <w:unhideWhenUsed/>
    <w:rsid w:val="00CF5C61"/>
    <w:pPr>
      <w:spacing w:after="240"/>
      <w:ind w:firstLine="360"/>
    </w:pPr>
  </w:style>
  <w:style w:type="character" w:customStyle="1" w:styleId="ThnvnbanThutlDongu2Char">
    <w:name w:val="Thân văn bản Thụt lề Dòng đầu 2 Char"/>
    <w:basedOn w:val="ThutlThnVnbanChar"/>
    <w:link w:val="ThnvnbanThutlDongu2"/>
    <w:uiPriority w:val="99"/>
    <w:semiHidden/>
    <w:rsid w:val="00CF5C61"/>
    <w:rPr>
      <w:spacing w:val="4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CF5C61"/>
    <w:rPr>
      <w:spacing w:val="4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F5C61"/>
    <w:rPr>
      <w:spacing w:val="4"/>
      <w:szCs w:val="16"/>
    </w:rPr>
  </w:style>
  <w:style w:type="character" w:styleId="TiuSach">
    <w:name w:val="Book Title"/>
    <w:basedOn w:val="Phngmcinhcuaoanvn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LiScs">
    <w:name w:val="Colorful Grid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Scs-Nhnmanh2">
    <w:name w:val="Colorful Grid Accent 2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Scs-Nhnmanh3">
    <w:name w:val="Colorful Grid Accent 3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Scs-Nhnmanh4">
    <w:name w:val="Colorful Grid Accent 4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Scs-Nhnmanh5">
    <w:name w:val="Colorful Grid Accent 5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Scs-Nhnmanh6">
    <w:name w:val="Colorful Grid Accent 6"/>
    <w:basedOn w:val="BangThngthng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DanhsachScs">
    <w:name w:val="Colorful List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achScs-Nhnmanh2">
    <w:name w:val="Colorful List Accent 2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achScs-Nhnmanh3">
    <w:name w:val="Colorful List Accent 3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achScs-Nhnmanh4">
    <w:name w:val="Colorful List Accent 4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achScs-Nhnmanh5">
    <w:name w:val="Colorful List Accent 5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achScs-Nhnmanh6">
    <w:name w:val="Colorful List Accent 6"/>
    <w:basedOn w:val="BangThngthng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nnScs">
    <w:name w:val="Colorful Shading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nnScs-Nhnmanh4">
    <w:name w:val="Colorful Shading Accent 4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thich">
    <w:name w:val="annotation reference"/>
    <w:basedOn w:val="Phngmcinhcuaoanvn"/>
    <w:uiPriority w:val="99"/>
    <w:semiHidden/>
    <w:unhideWhenUsed/>
    <w:rsid w:val="00CF5C61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F5C61"/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F5C61"/>
    <w:rPr>
      <w:spacing w:val="4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F5C6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F5C61"/>
    <w:rPr>
      <w:b/>
      <w:bCs/>
      <w:spacing w:val="4"/>
      <w:szCs w:val="20"/>
    </w:rPr>
  </w:style>
  <w:style w:type="table" w:styleId="DanhsachSm">
    <w:name w:val="Dark List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nhsachSm-Nhnmanh2">
    <w:name w:val="Dark List Accent 2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nhsachSm-Nhnmanh3">
    <w:name w:val="Dark List Accent 3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nhsachSm-Nhnmanh4">
    <w:name w:val="Dark List Accent 4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nhsachSm-Nhnmanh5">
    <w:name w:val="Dark List Accent 5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nhsachSm-Nhnmanh6">
    <w:name w:val="Dark List Accent 6"/>
    <w:basedOn w:val="BangThngthng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Bantailiu">
    <w:name w:val="Document Map"/>
    <w:basedOn w:val="Binhthng"/>
    <w:link w:val="BantailiuChar"/>
    <w:uiPriority w:val="99"/>
    <w:semiHidden/>
    <w:unhideWhenUsed/>
    <w:rsid w:val="00CF5C61"/>
    <w:pPr>
      <w:spacing w:after="0"/>
    </w:pPr>
    <w:rPr>
      <w:rFonts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rsid w:val="00CF5C61"/>
    <w:pPr>
      <w:spacing w:after="0"/>
    </w:pPr>
  </w:style>
  <w:style w:type="character" w:customStyle="1" w:styleId="ChkyEmailChar">
    <w:name w:val="Chữ ký Email Char"/>
    <w:basedOn w:val="Phngmcinhcuaoanvn"/>
    <w:link w:val="ChkyEmail"/>
    <w:uiPriority w:val="99"/>
    <w:semiHidden/>
    <w:rsid w:val="00CF5C61"/>
    <w:rPr>
      <w:spacing w:val="4"/>
    </w:rPr>
  </w:style>
  <w:style w:type="character" w:styleId="Nhnmanh">
    <w:name w:val="Emphasis"/>
    <w:basedOn w:val="Phngmcinhcuaoanvn"/>
    <w:uiPriority w:val="20"/>
    <w:semiHidden/>
    <w:unhideWhenUsed/>
    <w:qFormat/>
    <w:rsid w:val="00CF5C61"/>
    <w:rPr>
      <w:i/>
      <w:iCs/>
    </w:rPr>
  </w:style>
  <w:style w:type="character" w:styleId="ThamchiuChuthichcui">
    <w:name w:val="end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F5C61"/>
    <w:rPr>
      <w:spacing w:val="4"/>
      <w:szCs w:val="20"/>
    </w:rPr>
  </w:style>
  <w:style w:type="paragraph" w:styleId="iachitrnPhongbi">
    <w:name w:val="envelope address"/>
    <w:basedOn w:val="Binhthng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hongbiGitra">
    <w:name w:val="envelope return"/>
    <w:basedOn w:val="Binhthng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CB50F2"/>
    <w:rPr>
      <w:rFonts w:eastAsiaTheme="minorEastAsia"/>
      <w:szCs w:val="21"/>
      <w:lang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CF5C61"/>
    <w:rPr>
      <w:vertAlign w:val="superscript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F5C61"/>
    <w:rPr>
      <w:spacing w:val="4"/>
      <w:szCs w:val="20"/>
    </w:rPr>
  </w:style>
  <w:style w:type="table" w:styleId="LiBng1Nhat">
    <w:name w:val="Grid Table 1 Light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1">
    <w:name w:val="Grid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2">
    <w:name w:val="Grid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3">
    <w:name w:val="Grid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4">
    <w:name w:val="Grid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5">
    <w:name w:val="Grid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2">
    <w:name w:val="Grid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-Nhnmanh1">
    <w:name w:val="Grid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2-Nhnmanh2">
    <w:name w:val="Grid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2-Nhnmanh3">
    <w:name w:val="Grid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2-Nhnmanh4">
    <w:name w:val="Grid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2-Nhnmanh5">
    <w:name w:val="Grid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2-Nhnmanh6">
    <w:name w:val="Grid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bng3">
    <w:name w:val="Grid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3-Nhnmanh1">
    <w:name w:val="Grid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3-Nhnmanh2">
    <w:name w:val="Grid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3-Nhnmanh3">
    <w:name w:val="Grid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3-Nhnmanh4">
    <w:name w:val="Grid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3-Nhnmanh5">
    <w:name w:val="Grid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3-Nhnmanh6">
    <w:name w:val="Grid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Libng4">
    <w:name w:val="Grid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4-Nhnmanh3">
    <w:name w:val="Grid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4-Nhnmanh4">
    <w:name w:val="Grid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4-Nhnmanh5">
    <w:name w:val="Grid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4-Nhnmanh6">
    <w:name w:val="Grid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5m">
    <w:name w:val="Grid Table 5 Dark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m-Nhnmanh1">
    <w:name w:val="Grid Table 5 Dark Accent 1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BangLi5m-Nhnmanh2">
    <w:name w:val="Grid Table 5 Dark Accent 2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BangLi5m-Nhnmanh3">
    <w:name w:val="Grid Table 5 Dark Accent 3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BangLi5m-Nhnmanh4">
    <w:name w:val="Grid Table 5 Dark Accent 4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BangLi5m-Nhnmanh5">
    <w:name w:val="Grid Table 5 Dark Accent 5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BangLi5m-Nhnmanh6">
    <w:name w:val="Grid Table 5 Dark Accent 6"/>
    <w:basedOn w:val="BangThngthng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BangLi6Nhiumusc">
    <w:name w:val="Grid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Nhiumusc-du1">
    <w:name w:val="Grid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Li6Nhiumusc-du2">
    <w:name w:val="Grid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Li6Nhiumusc-du3">
    <w:name w:val="Grid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Li6Nhiumusc-du4">
    <w:name w:val="Grid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Li6Nhiumusc-du5">
    <w:name w:val="Grid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Li6Nhiumusc-imnhn6">
    <w:name w:val="Grid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BangLi7Nhiumusc">
    <w:name w:val="Grid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ngLi7Nhiumusc-imnhn1">
    <w:name w:val="Grid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BangLi7Nhiumusc-du2">
    <w:name w:val="Grid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BangLi7Nhiumusc-du3">
    <w:name w:val="Grid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BangLi7Nhiumusc-du4">
    <w:name w:val="Grid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BangLi7Nhiumusc-du5">
    <w:name w:val="Grid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BangLi7Nhiumusc-imnhn6">
    <w:name w:val="Grid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u1Char">
    <w:name w:val="Đầu đề 1 Char"/>
    <w:basedOn w:val="Phngmcinhcuaoanvn"/>
    <w:link w:val="u1"/>
    <w:uiPriority w:val="9"/>
    <w:rsid w:val="00165FDE"/>
    <w:rPr>
      <w:rFonts w:ascii="Segoe UI" w:eastAsiaTheme="majorEastAsia" w:hAnsi="Segoe U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rsid w:val="00165FDE"/>
    <w:rPr>
      <w:rFonts w:ascii="Segoe UI" w:eastAsiaTheme="majorEastAsia" w:hAnsi="Segoe UI" w:cstheme="majorBidi"/>
      <w:bCs/>
      <w:color w:val="9F2936" w:themeColor="accent2"/>
      <w:spacing w:val="15"/>
      <w:szCs w:val="21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165FDE"/>
    <w:rPr>
      <w:rFonts w:ascii="Segoe UI" w:eastAsiaTheme="majorEastAsia" w:hAnsi="Segoe UI" w:cstheme="majorBidi"/>
      <w:color w:val="B35E06" w:themeColor="accent1" w:themeShade="BF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65FDE"/>
    <w:rPr>
      <w:rFonts w:ascii="Segoe UI" w:eastAsiaTheme="majorEastAsia" w:hAnsi="Segoe UI" w:cstheme="majorBidi"/>
      <w:i/>
      <w:iCs/>
      <w:color w:val="B35E0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TvitttHTML">
    <w:name w:val="HTML Acronym"/>
    <w:basedOn w:val="Phngmcinhcuaoanvn"/>
    <w:uiPriority w:val="99"/>
    <w:semiHidden/>
    <w:unhideWhenUsed/>
    <w:rsid w:val="00CF5C61"/>
  </w:style>
  <w:style w:type="paragraph" w:styleId="iachiHTML">
    <w:name w:val="HTML Address"/>
    <w:basedOn w:val="Binhthng"/>
    <w:link w:val="iachi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iachiHTMLChar">
    <w:name w:val="Địa chỉ HTML Char"/>
    <w:basedOn w:val="Phngmcinhcuaoanvn"/>
    <w:link w:val="iachiHTML"/>
    <w:uiPriority w:val="99"/>
    <w:semiHidden/>
    <w:rsid w:val="00CF5C61"/>
    <w:rPr>
      <w:i/>
      <w:iCs/>
      <w:spacing w:val="4"/>
    </w:rPr>
  </w:style>
  <w:style w:type="character" w:styleId="VindnHTML">
    <w:name w:val="HTML Cite"/>
    <w:basedOn w:val="Phngmcinhcuaoanvn"/>
    <w:uiPriority w:val="99"/>
    <w:semiHidden/>
    <w:unhideWhenUsed/>
    <w:rsid w:val="00CF5C61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inhnghiaHTML">
    <w:name w:val="HTML Definition"/>
    <w:basedOn w:val="Phngmcinhcuaoanvn"/>
    <w:uiPriority w:val="99"/>
    <w:semiHidden/>
    <w:unhideWhenUsed/>
    <w:rsid w:val="00CF5C61"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F5C61"/>
    <w:rPr>
      <w:rFonts w:ascii="Consolas" w:hAnsi="Consolas"/>
      <w:spacing w:val="4"/>
      <w:szCs w:val="20"/>
    </w:rPr>
  </w:style>
  <w:style w:type="character" w:styleId="MuHTML">
    <w:name w:val="HTML Sample"/>
    <w:basedOn w:val="Phngmcinhcuaoanvn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ychHTML">
    <w:name w:val="HTML Typewriter"/>
    <w:basedOn w:val="Phngmcinhcuaoanvn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BinHTML">
    <w:name w:val="HTML Variable"/>
    <w:basedOn w:val="Phngmcinhcuaoanvn"/>
    <w:uiPriority w:val="99"/>
    <w:semiHidden/>
    <w:unhideWhenUsed/>
    <w:rsid w:val="00CF5C61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CF5C61"/>
    <w:rPr>
      <w:color w:val="6B9F25" w:themeColor="hyperlink"/>
      <w:u w:val="single"/>
    </w:rPr>
  </w:style>
  <w:style w:type="paragraph" w:styleId="Chimuc1">
    <w:name w:val="index 1"/>
    <w:basedOn w:val="Binhthng"/>
    <w:next w:val="Binhthng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Chimuc2">
    <w:name w:val="index 2"/>
    <w:basedOn w:val="Binhthng"/>
    <w:next w:val="Binhthng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Chimuc3">
    <w:name w:val="index 3"/>
    <w:basedOn w:val="Binhthng"/>
    <w:next w:val="Binhthng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Chimuc4">
    <w:name w:val="index 4"/>
    <w:basedOn w:val="Binhthng"/>
    <w:next w:val="Binhthng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Chimuc5">
    <w:name w:val="index 5"/>
    <w:basedOn w:val="Binhthng"/>
    <w:next w:val="Binhthng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Chimuc6">
    <w:name w:val="index 6"/>
    <w:basedOn w:val="Binhthng"/>
    <w:next w:val="Binhthng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Chimuc7">
    <w:name w:val="index 7"/>
    <w:basedOn w:val="Binhthng"/>
    <w:next w:val="Binhthng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Chimuc8">
    <w:name w:val="index 8"/>
    <w:basedOn w:val="Binhthng"/>
    <w:next w:val="Binhthng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Chimuc9">
    <w:name w:val="index 9"/>
    <w:basedOn w:val="Binhthng"/>
    <w:next w:val="Binhthng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uChimuc">
    <w:name w:val="index heading"/>
    <w:basedOn w:val="Binhthng"/>
    <w:next w:val="Chimuc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hnmnhThm">
    <w:name w:val="Intense Emphasis"/>
    <w:basedOn w:val="Phngmcinhcuaoanvn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Mausang">
    <w:name w:val="Light Grid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Mausang-Nhnmanh2">
    <w:name w:val="Light Grid Accent 2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Mausang-Nhnmanh3">
    <w:name w:val="Light Grid Accent 3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Mausang-Nhnmanh4">
    <w:name w:val="Light Grid Accent 4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Mausang-Nhnmanh5">
    <w:name w:val="Light Grid Accent 5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Mausang-Nhnmanh6">
    <w:name w:val="Light Grid Accent 6"/>
    <w:basedOn w:val="BangThngthng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DanhsachMausang">
    <w:name w:val="Light List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TnnMausang">
    <w:name w:val="Light Shading"/>
    <w:basedOn w:val="BangThngthng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nnMausang-Nhnmanh2">
    <w:name w:val="Light Shading Accent 2"/>
    <w:basedOn w:val="BangThngthng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nnMausang-Nhnmanh3">
    <w:name w:val="Light Shading Accent 3"/>
    <w:basedOn w:val="BangThngthng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nnMausang-Nhnmanh4">
    <w:name w:val="Light Shading Accent 4"/>
    <w:basedOn w:val="BangThngthng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nnMausang-Nhnmanh5">
    <w:name w:val="Light Shading Accent 5"/>
    <w:basedOn w:val="BangThngthng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nnMausang-Nhnmanh6">
    <w:name w:val="Light Shading Accent 6"/>
    <w:basedOn w:val="BangThngthng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SDong">
    <w:name w:val="line number"/>
    <w:basedOn w:val="Phngmcinhcuaoanvn"/>
    <w:uiPriority w:val="99"/>
    <w:semiHidden/>
    <w:unhideWhenUsed/>
    <w:rsid w:val="00CF5C61"/>
  </w:style>
  <w:style w:type="paragraph" w:styleId="Danhsach">
    <w:name w:val="List"/>
    <w:basedOn w:val="Binhthng"/>
    <w:uiPriority w:val="99"/>
    <w:semiHidden/>
    <w:unhideWhenUsed/>
    <w:rsid w:val="00CF5C61"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rsid w:val="00CF5C61"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rsid w:val="00CF5C61"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rsid w:val="00CF5C61"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rsid w:val="00CF5C61"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Duudong4">
    <w:name w:val="List Bullet 4"/>
    <w:basedOn w:val="Binhthng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Duudong5">
    <w:name w:val="List Bullet 5"/>
    <w:basedOn w:val="Binhthng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Danhsachlintuc">
    <w:name w:val="List Continue"/>
    <w:basedOn w:val="Binhthng"/>
    <w:uiPriority w:val="99"/>
    <w:semiHidden/>
    <w:unhideWhenUsed/>
    <w:rsid w:val="00CF5C61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semiHidden/>
    <w:unhideWhenUsed/>
    <w:rsid w:val="00CF5C61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Danhsachlintuc4">
    <w:name w:val="List Continue 4"/>
    <w:basedOn w:val="Binhthng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Danhsachlintuc5">
    <w:name w:val="List Continue 5"/>
    <w:basedOn w:val="Binhthng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Sudong">
    <w:name w:val="List Number"/>
    <w:basedOn w:val="Binhthng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Sudong2">
    <w:name w:val="List Number 2"/>
    <w:basedOn w:val="Binhthng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Sudong3">
    <w:name w:val="List Number 3"/>
    <w:basedOn w:val="Binhthng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Sudong4">
    <w:name w:val="List Number 4"/>
    <w:basedOn w:val="Binhthng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Sudong5">
    <w:name w:val="List Number 5"/>
    <w:basedOn w:val="Binhthng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semiHidden/>
    <w:unhideWhenUsed/>
    <w:qFormat/>
    <w:rsid w:val="00CF5C61"/>
    <w:pPr>
      <w:ind w:left="720"/>
      <w:contextualSpacing/>
    </w:pPr>
  </w:style>
  <w:style w:type="table" w:styleId="BangDanhsch1Nhat">
    <w:name w:val="List Table 1 Light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1">
    <w:name w:val="List Table 1 Light Accent 1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BangDanhsch1Nhat-Nhnmanh3">
    <w:name w:val="List Table 1 Light Accent 3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BangDanhsch1Nhat-imnhn4">
    <w:name w:val="List Table 1 Light Accent 4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BangDanhsch1Nhat-imnhn5">
    <w:name w:val="List Table 1 Light Accent 5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BangDanhsch1Nhat-Nhnmanh6">
    <w:name w:val="List Table 1 Light Accent 6"/>
    <w:basedOn w:val="BangThngthng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2">
    <w:name w:val="List Table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2-Nhnmanh1">
    <w:name w:val="List Table 2 Accent 1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2-Nhnmanh2">
    <w:name w:val="List Table 2 Accent 2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2-Nhnmanh3">
    <w:name w:val="List Table 2 Accent 3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2-Nhnmanh4">
    <w:name w:val="List Table 2 Accent 4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2-Nhnmanh5">
    <w:name w:val="List Table 2 Accent 5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2-Nhnmanh6">
    <w:name w:val="List Table 2 Accent 6"/>
    <w:basedOn w:val="BangThngthng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3">
    <w:name w:val="List Table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DanhschBng3-Nhnmanh1">
    <w:name w:val="List Table 3 Accent 1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DanhschBng3-Nhnmanh2">
    <w:name w:val="List Table 3 Accent 2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DanhschBng3-Nhnmanh3">
    <w:name w:val="List Table 3 Accent 3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DanhschBng3-Nhnmanh4">
    <w:name w:val="List Table 3 Accent 4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DanhschBng3-Nhnmanh5">
    <w:name w:val="List Table 3 Accent 5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DanhschBng3-Nhnmanh6">
    <w:name w:val="List Table 3 Accent 6"/>
    <w:basedOn w:val="BangThngthng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DanhschBng4">
    <w:name w:val="List Table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4-Nhnmanh1">
    <w:name w:val="List Table 4 Accent 1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4-Nhnmanh2">
    <w:name w:val="List Table 4 Accent 2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4-Nhnmanh3">
    <w:name w:val="List Table 4 Accent 3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4-Nhnmanh4">
    <w:name w:val="List Table 4 Accent 4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4-Nhnmanh5">
    <w:name w:val="List Table 4 Accent 5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4-Nhnmanh6">
    <w:name w:val="List Table 4 Accent 6"/>
    <w:basedOn w:val="BangThngthng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5m">
    <w:name w:val="List Table 5 Dark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1">
    <w:name w:val="List Table 5 Dark Accent 1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2">
    <w:name w:val="List Table 5 Dark Accent 2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3">
    <w:name w:val="List Table 5 Dark Accent 3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4">
    <w:name w:val="List Table 5 Dark Accent 4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5">
    <w:name w:val="List Table 5 Dark Accent 5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5m-Nhnmanh6">
    <w:name w:val="List Table 5 Dark Accent 6"/>
    <w:basedOn w:val="BangThngthng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DanhschBng6Nhiumusc">
    <w:name w:val="List Table 6 Colorful"/>
    <w:basedOn w:val="BangThngthng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chBng6Nhiumusc-Nhnmanh1">
    <w:name w:val="List Table 6 Colorful Accent 1"/>
    <w:basedOn w:val="BangThngthng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DanhschBng6Nhiumusc-Nhnmanh2">
    <w:name w:val="List Table 6 Colorful Accent 2"/>
    <w:basedOn w:val="BangThngthng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DanhschBng6Nhiumusc-Nhnmanh3">
    <w:name w:val="List Table 6 Colorful Accent 3"/>
    <w:basedOn w:val="BangThngthng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DanhschBng6Nhiumusc-Nhnmanh4">
    <w:name w:val="List Table 6 Colorful Accent 4"/>
    <w:basedOn w:val="BangThngthng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DanhschBng6Nhiumusc-Nhnmanh5">
    <w:name w:val="List Table 6 Colorful Accent 5"/>
    <w:basedOn w:val="BangThngthng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DanhschBng6Nhiumusc-Nhnmanh6">
    <w:name w:val="List Table 6 Colorful Accent 6"/>
    <w:basedOn w:val="BangThngthng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DanhschBng7Nhiumusc">
    <w:name w:val="List Table 7 Colorful"/>
    <w:basedOn w:val="BangThngthng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1">
    <w:name w:val="List Table 7 Colorful Accent 1"/>
    <w:basedOn w:val="BangThngthng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2">
    <w:name w:val="List Table 7 Colorful Accent 2"/>
    <w:basedOn w:val="BangThngthng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3">
    <w:name w:val="List Table 7 Colorful Accent 3"/>
    <w:basedOn w:val="BangThngthng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4">
    <w:name w:val="List Table 7 Colorful Accent 4"/>
    <w:basedOn w:val="BangThngthng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5">
    <w:name w:val="List Table 7 Colorful Accent 5"/>
    <w:basedOn w:val="BangThngthng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anhschBng7Nhiumusc-Nhnmanh6">
    <w:name w:val="List Table 7 Colorful Accent 6"/>
    <w:basedOn w:val="BangThngthng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F5C61"/>
    <w:rPr>
      <w:rFonts w:ascii="Consolas" w:hAnsi="Consolas"/>
      <w:spacing w:val="4"/>
      <w:szCs w:val="20"/>
    </w:rPr>
  </w:style>
  <w:style w:type="table" w:styleId="LiVa1">
    <w:name w:val="Medium Grid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LiVa1-Nhnmanh2">
    <w:name w:val="Medium Grid 1 Accent 2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LiVa1-Nhnmanh3">
    <w:name w:val="Medium Grid 1 Accent 3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LiVa1-Nhnmanh4">
    <w:name w:val="Medium Grid 1 Accent 4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LiVa1-Nhnmanh5">
    <w:name w:val="Medium Grid 1 Accent 5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LiVa1-Nhnmanh6">
    <w:name w:val="Medium Grid 1 Accent 6"/>
    <w:basedOn w:val="BangThngthng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LiVa3-Nhnmanh2">
    <w:name w:val="Medium Grid 3 Accent 2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LiVa3-Nhnmanh3">
    <w:name w:val="Medium Grid 3 Accent 3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LiVa3-Nhnmanh4">
    <w:name w:val="Medium Grid 3 Accent 4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LiVa3-Nhnmanh5">
    <w:name w:val="Medium Grid 3 Accent 5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LiVa3-Nhnmanh6">
    <w:name w:val="Medium Grid 3 Accent 6"/>
    <w:basedOn w:val="BangThngthng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DanhsachVa1-Nhnmanh2">
    <w:name w:val="Medium List 1 Accent 2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DanhsachVa1-Nhnmanh3">
    <w:name w:val="Medium List 1 Accent 3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DanhsachVa1-Nhnmanh4">
    <w:name w:val="Medium List 1 Accent 4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DanhsachVa1-Nhnmanh5">
    <w:name w:val="Medium List 1 Accent 5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DanhsachVa1-Nhnmanh6">
    <w:name w:val="Medium List 1 Accent 6"/>
    <w:basedOn w:val="BangThngthng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Phnuth">
    <w:name w:val="Message Header"/>
    <w:basedOn w:val="Binhthng"/>
    <w:link w:val="Phnuth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hnuthChar">
    <w:name w:val="Phần đầu thư Char"/>
    <w:basedOn w:val="Phngmcinhcuaoanvn"/>
    <w:link w:val="Phnuth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KhngDncch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ThngthngWeb">
    <w:name w:val="Normal (Web)"/>
    <w:basedOn w:val="Binhthng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CF5C61"/>
    <w:pPr>
      <w:ind w:left="720"/>
    </w:pPr>
  </w:style>
  <w:style w:type="paragraph" w:styleId="uGhichu">
    <w:name w:val="Note Heading"/>
    <w:basedOn w:val="Binhthng"/>
    <w:next w:val="Binhthng"/>
    <w:link w:val="uGhichuChar"/>
    <w:uiPriority w:val="99"/>
    <w:semiHidden/>
    <w:unhideWhenUsed/>
    <w:rsid w:val="00CF5C61"/>
    <w:pPr>
      <w:spacing w:after="0"/>
    </w:pPr>
  </w:style>
  <w:style w:type="character" w:customStyle="1" w:styleId="uGhichuChar">
    <w:name w:val="Đầu đề Ghi chú Char"/>
    <w:basedOn w:val="Phngmcinhcuaoanvn"/>
    <w:link w:val="uGhichu"/>
    <w:uiPriority w:val="99"/>
    <w:semiHidden/>
    <w:rsid w:val="00CF5C61"/>
    <w:rPr>
      <w:spacing w:val="4"/>
    </w:rPr>
  </w:style>
  <w:style w:type="character" w:styleId="Strang">
    <w:name w:val="page number"/>
    <w:basedOn w:val="Phngmcinhcuaoanvn"/>
    <w:uiPriority w:val="99"/>
    <w:semiHidden/>
    <w:unhideWhenUsed/>
    <w:rsid w:val="00CF5C61"/>
  </w:style>
  <w:style w:type="table" w:styleId="BangThun1">
    <w:name w:val="Plain Table 1"/>
    <w:basedOn w:val="BangThngthng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F5C61"/>
    <w:rPr>
      <w:rFonts w:ascii="Consolas" w:hAnsi="Consolas"/>
      <w:spacing w:val="4"/>
      <w:szCs w:val="21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Manh">
    <w:name w:val="Strong"/>
    <w:basedOn w:val="Phngmcinhcuaoanvn"/>
    <w:uiPriority w:val="22"/>
    <w:semiHidden/>
    <w:unhideWhenUsed/>
    <w:qFormat/>
    <w:rsid w:val="00CF5C61"/>
    <w:rPr>
      <w:b/>
      <w:bCs/>
    </w:rPr>
  </w:style>
  <w:style w:type="paragraph" w:styleId="Tiuphu">
    <w:name w:val="Subtitle"/>
    <w:basedOn w:val="Binhthng"/>
    <w:link w:val="Tiuphu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TiuphuChar">
    <w:name w:val="Tiêu đề phụ Char"/>
    <w:basedOn w:val="Phngmcinhcuaoanvn"/>
    <w:link w:val="Tiuphu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hnmanhTinht">
    <w:name w:val="Subtle Emphasis"/>
    <w:basedOn w:val="Phngmcinhcuaoanvn"/>
    <w:uiPriority w:val="10"/>
    <w:qFormat/>
    <w:rsid w:val="00165FDE"/>
    <w:rPr>
      <w:rFonts w:ascii="Segoe UI" w:hAnsi="Segoe UI"/>
      <w:i/>
      <w:iCs/>
      <w:color w:val="auto"/>
    </w:rPr>
  </w:style>
  <w:style w:type="table" w:styleId="Bangdnghiung3D1">
    <w:name w:val="Table 3D effects 1"/>
    <w:basedOn w:val="BangThngthng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dnghiung3D2">
    <w:name w:val="Table 3D effects 2"/>
    <w:basedOn w:val="BangThngthng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nghiung3D3">
    <w:name w:val="Table 3D effects 3"/>
    <w:basedOn w:val="BangThngthng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1">
    <w:name w:val="Table Classic 1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2">
    <w:name w:val="Table Classic 2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3">
    <w:name w:val="Table Classic 3"/>
    <w:basedOn w:val="BangThngthng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cin4">
    <w:name w:val="Table Classic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1">
    <w:name w:val="Table Colorful 1"/>
    <w:basedOn w:val="BangThngthng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2">
    <w:name w:val="Table Colorful 2"/>
    <w:basedOn w:val="BangThngthng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mausc3">
    <w:name w:val="Table Colorful 3"/>
    <w:basedOn w:val="BangThngthng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ct1">
    <w:name w:val="Table Columns 1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2">
    <w:name w:val="Table Columns 2"/>
    <w:basedOn w:val="BangThngthng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3">
    <w:name w:val="Table Columns 3"/>
    <w:basedOn w:val="BangThngthng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ct4">
    <w:name w:val="Table Columns 4"/>
    <w:basedOn w:val="BangThngthng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Bang">
    <w:name w:val="Table Grid"/>
    <w:basedOn w:val="BangThngthng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2">
    <w:name w:val="Table Grid 2"/>
    <w:basedOn w:val="BangThngthng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3">
    <w:name w:val="Table Grid 3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4">
    <w:name w:val="Table Grid 4"/>
    <w:basedOn w:val="BangThngthng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li5">
    <w:name w:val="Table Grid 5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6">
    <w:name w:val="Table Grid 6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7">
    <w:name w:val="Table Grid 7"/>
    <w:basedOn w:val="BangThngthng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Bangdangli8">
    <w:name w:val="Table Grid 8"/>
    <w:basedOn w:val="BangThngthng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ngLiNhat">
    <w:name w:val="Grid Table Light"/>
    <w:basedOn w:val="BangThngthng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danhsach1">
    <w:name w:val="Table List 1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2">
    <w:name w:val="Table List 2"/>
    <w:basedOn w:val="BangThngthng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3">
    <w:name w:val="Table List 3"/>
    <w:basedOn w:val="BangThngthng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4">
    <w:name w:val="Table List 4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Bangdangdanhsach5">
    <w:name w:val="Table List 5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danhsach6">
    <w:name w:val="Table List 6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Bangdangdanhsach7">
    <w:name w:val="Table List 7"/>
    <w:basedOn w:val="BangThngthng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Bangdangdanhsach8">
    <w:name w:val="Table List 8"/>
    <w:basedOn w:val="BangThngthng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anhmucCnc">
    <w:name w:val="table of authorities"/>
    <w:basedOn w:val="Binhthng"/>
    <w:next w:val="Binhthng"/>
    <w:uiPriority w:val="99"/>
    <w:semiHidden/>
    <w:unhideWhenUsed/>
    <w:rsid w:val="00CF5C61"/>
    <w:pPr>
      <w:spacing w:after="0"/>
      <w:ind w:left="220" w:hanging="220"/>
    </w:pPr>
  </w:style>
  <w:style w:type="paragraph" w:styleId="Banghinhminhhoa">
    <w:name w:val="table of figures"/>
    <w:basedOn w:val="Binhthng"/>
    <w:next w:val="Binhthng"/>
    <w:uiPriority w:val="99"/>
    <w:semiHidden/>
    <w:unhideWhenUsed/>
    <w:rsid w:val="00CF5C61"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ngian1">
    <w:name w:val="Table Simple 1"/>
    <w:basedOn w:val="BangThngthng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Bangngian2">
    <w:name w:val="Table Simple 2"/>
    <w:basedOn w:val="BangThngthng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Bangngian3">
    <w:name w:val="Table Simple 3"/>
    <w:basedOn w:val="BangThngthng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ngcodangtinht1">
    <w:name w:val="Table Subtle 1"/>
    <w:basedOn w:val="BangThngthng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codangtinht2">
    <w:name w:val="Table Subtle 2"/>
    <w:basedOn w:val="BangThngthng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eoChu">
    <w:name w:val="Table Theme"/>
    <w:basedOn w:val="BangThngthng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3">
    <w:name w:val="Table Web 3"/>
    <w:basedOn w:val="BangThngthng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u">
    <w:name w:val="Title"/>
    <w:basedOn w:val="Binhthng"/>
    <w:link w:val="TiuChar"/>
    <w:uiPriority w:val="1"/>
    <w:qFormat/>
    <w:rsid w:val="00165FDE"/>
    <w:pPr>
      <w:contextualSpacing/>
    </w:pPr>
    <w:rPr>
      <w:rFonts w:eastAsiaTheme="majorEastAsia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uChar">
    <w:name w:val="Tiêu đề Char"/>
    <w:basedOn w:val="Phngmcinhcuaoanvn"/>
    <w:link w:val="Tiu"/>
    <w:uiPriority w:val="1"/>
    <w:rsid w:val="00165FDE"/>
    <w:rPr>
      <w:rFonts w:ascii="Segoe UI" w:eastAsiaTheme="majorEastAsia" w:hAnsi="Segoe UI" w:cstheme="majorBidi"/>
      <w:color w:val="9F2936" w:themeColor="accent2"/>
      <w:sz w:val="50"/>
      <w:szCs w:val="50"/>
      <w:lang w:eastAsia="ja-JP"/>
    </w:rPr>
  </w:style>
  <w:style w:type="paragraph" w:styleId="uDanhmucCnc">
    <w:name w:val="toa heading"/>
    <w:basedOn w:val="Binhthng"/>
    <w:next w:val="Binhthng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CF5C6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semiHidden/>
    <w:unhideWhenUsed/>
    <w:rsid w:val="00CF5C6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semiHidden/>
    <w:unhideWhenUsed/>
    <w:rsid w:val="00CF5C61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semiHidden/>
    <w:unhideWhenUsed/>
    <w:rsid w:val="00CF5C61"/>
    <w:pPr>
      <w:spacing w:after="100"/>
      <w:ind w:left="660"/>
    </w:pPr>
  </w:style>
  <w:style w:type="paragraph" w:styleId="Mucluc5">
    <w:name w:val="toc 5"/>
    <w:basedOn w:val="Binhthng"/>
    <w:next w:val="Binhthng"/>
    <w:autoRedefine/>
    <w:uiPriority w:val="39"/>
    <w:semiHidden/>
    <w:unhideWhenUsed/>
    <w:rsid w:val="00CF5C61"/>
    <w:pPr>
      <w:spacing w:after="100"/>
      <w:ind w:left="880"/>
    </w:pPr>
  </w:style>
  <w:style w:type="paragraph" w:styleId="Mucluc6">
    <w:name w:val="toc 6"/>
    <w:basedOn w:val="Binhthng"/>
    <w:next w:val="Binhthng"/>
    <w:autoRedefine/>
    <w:uiPriority w:val="39"/>
    <w:semiHidden/>
    <w:unhideWhenUsed/>
    <w:rsid w:val="00CF5C61"/>
    <w:pPr>
      <w:spacing w:after="100"/>
      <w:ind w:left="1100"/>
    </w:pPr>
  </w:style>
  <w:style w:type="paragraph" w:styleId="Mucluc7">
    <w:name w:val="toc 7"/>
    <w:basedOn w:val="Binhthng"/>
    <w:next w:val="Binhthng"/>
    <w:autoRedefine/>
    <w:uiPriority w:val="39"/>
    <w:semiHidden/>
    <w:unhideWhenUsed/>
    <w:rsid w:val="00CF5C61"/>
    <w:pPr>
      <w:spacing w:after="100"/>
      <w:ind w:left="1320"/>
    </w:pPr>
  </w:style>
  <w:style w:type="paragraph" w:styleId="Mucluc8">
    <w:name w:val="toc 8"/>
    <w:basedOn w:val="Binhthng"/>
    <w:next w:val="Binhthng"/>
    <w:autoRedefine/>
    <w:uiPriority w:val="39"/>
    <w:semiHidden/>
    <w:unhideWhenUsed/>
    <w:rsid w:val="00CF5C61"/>
    <w:pPr>
      <w:spacing w:after="100"/>
      <w:ind w:left="1540"/>
    </w:pPr>
  </w:style>
  <w:style w:type="paragraph" w:styleId="Mucluc9">
    <w:name w:val="toc 9"/>
    <w:basedOn w:val="Binhthng"/>
    <w:next w:val="Binhthng"/>
    <w:autoRedefine/>
    <w:uiPriority w:val="39"/>
    <w:semiHidden/>
    <w:unhideWhenUsed/>
    <w:rsid w:val="00CF5C61"/>
    <w:pPr>
      <w:spacing w:after="100"/>
      <w:ind w:left="1760"/>
    </w:pPr>
  </w:style>
  <w:style w:type="paragraph" w:styleId="uMucluc">
    <w:name w:val="TOC Heading"/>
    <w:basedOn w:val="u1"/>
    <w:next w:val="Binhthng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i&#234;n%20b&#7843;n%20h&#7885;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07C91F572342759F0E2E4D9DDCA2F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35EA37-F8AF-4CB7-901A-270514A58CE1}"/>
      </w:docPartPr>
      <w:docPartBody>
        <w:p w:rsidR="0007513C" w:rsidRDefault="00BF661E">
          <w:pPr>
            <w:pStyle w:val="E207C91F572342759F0E2E4D9DDCA2F4"/>
          </w:pPr>
          <w:r>
            <w:rPr>
              <w:lang w:bidi="vi-VN"/>
            </w:rPr>
            <w:t>|</w:t>
          </w:r>
        </w:p>
      </w:docPartBody>
    </w:docPart>
    <w:docPart>
      <w:docPartPr>
        <w:name w:val="EA60FC5992AC49E7B2722EBC90DF77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067830-24B8-4E62-BE13-567320BA3D73}"/>
      </w:docPartPr>
      <w:docPartBody>
        <w:p w:rsidR="0007513C" w:rsidRDefault="00BF661E">
          <w:pPr>
            <w:pStyle w:val="EA60FC5992AC49E7B2722EBC90DF771C"/>
          </w:pPr>
          <w:r w:rsidRPr="00CB50F2">
            <w:rPr>
              <w:rStyle w:val="ThamchiuTinht"/>
              <w:lang w:bidi="vi-VN"/>
            </w:rPr>
            <w:t>Biên bản họp</w:t>
          </w:r>
        </w:p>
      </w:docPartBody>
    </w:docPart>
    <w:docPart>
      <w:docPartPr>
        <w:name w:val="5090341985354FB7BCAF4CC0B19AD0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85CDFE-D907-4C52-A53B-FE4954184616}"/>
      </w:docPartPr>
      <w:docPartBody>
        <w:p w:rsidR="0007513C" w:rsidRDefault="00BF661E">
          <w:pPr>
            <w:pStyle w:val="5090341985354FB7BCAF4CC0B19AD095"/>
          </w:pPr>
          <w:r>
            <w:rPr>
              <w:rStyle w:val="NhnmanhTinht"/>
              <w:lang w:bidi="vi-VN"/>
            </w:rPr>
            <w:t>Địa điểm</w:t>
          </w:r>
        </w:p>
      </w:docPartBody>
    </w:docPart>
    <w:docPart>
      <w:docPartPr>
        <w:name w:val="EC0F49AC33BC4B0996EAD3CB2D6E491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C79FC24-993F-4AF8-8A25-B5DE345DA317}"/>
      </w:docPartPr>
      <w:docPartBody>
        <w:p w:rsidR="0007513C" w:rsidRDefault="00BF661E">
          <w:pPr>
            <w:pStyle w:val="EC0F49AC33BC4B0996EAD3CB2D6E4914"/>
          </w:pPr>
          <w:r w:rsidRPr="00A979E1">
            <w:rPr>
              <w:lang w:bidi="vi-VN"/>
            </w:rPr>
            <w:t>Người triệu tập cuộc họp</w:t>
          </w:r>
        </w:p>
      </w:docPartBody>
    </w:docPart>
    <w:docPart>
      <w:docPartPr>
        <w:name w:val="53FCA725C7744C8E95D304B19DB88E0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AC0001E-2914-49AB-982A-A5908DED8FE9}"/>
      </w:docPartPr>
      <w:docPartBody>
        <w:p w:rsidR="0007513C" w:rsidRDefault="00BF661E">
          <w:pPr>
            <w:pStyle w:val="53FCA725C7744C8E95D304B19DB88E08"/>
          </w:pPr>
          <w:r w:rsidRPr="00A979E1">
            <w:rPr>
              <w:lang w:bidi="vi-VN"/>
            </w:rPr>
            <w:t>Loại cuộc họp</w:t>
          </w:r>
        </w:p>
      </w:docPartBody>
    </w:docPart>
    <w:docPart>
      <w:docPartPr>
        <w:name w:val="EC684C183EC947E6A1CABF868B4937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2ED6D7-1896-42A1-B4EE-BBFE73B15070}"/>
      </w:docPartPr>
      <w:docPartBody>
        <w:p w:rsidR="0007513C" w:rsidRDefault="00BF661E">
          <w:pPr>
            <w:pStyle w:val="EC684C183EC947E6A1CABF868B493711"/>
          </w:pPr>
          <w:r w:rsidRPr="00137619">
            <w:rPr>
              <w:lang w:bidi="vi-VN"/>
            </w:rPr>
            <w:t>Người dự</w:t>
          </w:r>
        </w:p>
      </w:docPartBody>
    </w:docPart>
    <w:docPart>
      <w:docPartPr>
        <w:name w:val="E24224ED5BDE4AFC9E63A9EC29FC3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7FB093-58D7-452C-8FB5-B549FBE6D453}"/>
      </w:docPartPr>
      <w:docPartBody>
        <w:p w:rsidR="0007513C" w:rsidRDefault="00BF661E">
          <w:pPr>
            <w:pStyle w:val="E24224ED5BDE4AFC9E63A9EC29FC3BC6"/>
          </w:pPr>
          <w:r>
            <w:rPr>
              <w:lang w:bidi="vi-VN"/>
            </w:rPr>
            <w:t>Các chủ đề trong chương trình họp</w:t>
          </w:r>
        </w:p>
      </w:docPartBody>
    </w:docPart>
    <w:docPart>
      <w:docPartPr>
        <w:name w:val="633F399C07EE483CB6E20B60638DD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44F22A-487F-4EE9-8D7D-7CB4E4ABE90B}"/>
      </w:docPartPr>
      <w:docPartBody>
        <w:p w:rsidR="0007513C" w:rsidRDefault="00BF661E">
          <w:pPr>
            <w:pStyle w:val="633F399C07EE483CB6E20B60638DD4BB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7D5EF9A160BD410EAA7F43D205A5574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4D4972-1163-43D3-B6CD-D04BFEC51456}"/>
      </w:docPartPr>
      <w:docPartBody>
        <w:p w:rsidR="0007513C" w:rsidRDefault="00BF661E">
          <w:pPr>
            <w:pStyle w:val="7D5EF9A160BD410EAA7F43D205A55742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9DD9E782EC094B11BC8AB15EB11C29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74E85E-7FCC-462B-AA0B-76B6B45C4779}"/>
      </w:docPartPr>
      <w:docPartBody>
        <w:p w:rsidR="0007513C" w:rsidRDefault="00BF661E">
          <w:pPr>
            <w:pStyle w:val="9DD9E782EC094B11BC8AB15EB11C29A2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10CC1F0949BE4D2E97DBDC196D1340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EE2C6D0-92C0-47F0-9BAA-2DFF20C368F4}"/>
      </w:docPartPr>
      <w:docPartBody>
        <w:p w:rsidR="0007513C" w:rsidRDefault="00BF661E">
          <w:pPr>
            <w:pStyle w:val="10CC1F0949BE4D2E97DBDC196D134045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B58DCA264194963AF76F29830E9A8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C068EE-9E8C-4CC7-9B99-30DE43F72970}"/>
      </w:docPartPr>
      <w:docPartBody>
        <w:p w:rsidR="0007513C" w:rsidRDefault="00BF661E">
          <w:pPr>
            <w:pStyle w:val="3B58DCA264194963AF76F29830E9A83D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44EF98242AFE4C1DA660604B2E9310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9F3887-7438-4239-A37C-1BACE6A54540}"/>
      </w:docPartPr>
      <w:docPartBody>
        <w:p w:rsidR="0007513C" w:rsidRDefault="00BF661E">
          <w:pPr>
            <w:pStyle w:val="44EF98242AFE4C1DA660604B2E93107A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662063C3A9EF459EA5AD8C3145A330C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010930-EECE-45C2-BC55-DEDD3B391BCA}"/>
      </w:docPartPr>
      <w:docPartBody>
        <w:p w:rsidR="0007513C" w:rsidRDefault="00BF661E">
          <w:pPr>
            <w:pStyle w:val="662063C3A9EF459EA5AD8C3145A330C0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37F8E933EF8F4456BDEF63D9DEB911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9F38162-622B-42C4-9D30-995E704C80D6}"/>
      </w:docPartPr>
      <w:docPartBody>
        <w:p w:rsidR="0007513C" w:rsidRDefault="00BF661E">
          <w:pPr>
            <w:pStyle w:val="37F8E933EF8F4456BDEF63D9DEB911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140B293EA2A449A7895532E0F57B44B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CC07FD-BC15-42F3-BAC7-8C47BEC70A4C}"/>
      </w:docPartPr>
      <w:docPartBody>
        <w:p w:rsidR="0007513C" w:rsidRDefault="00BF661E">
          <w:pPr>
            <w:pStyle w:val="140B293EA2A449A7895532E0F57B44BA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986B8BE4E5CE4FF687062FA4B2FF8E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A006C33-0074-42B9-8D1D-A76AE89DC7DB}"/>
      </w:docPartPr>
      <w:docPartBody>
        <w:p w:rsidR="0007513C" w:rsidRDefault="00BF661E">
          <w:pPr>
            <w:pStyle w:val="986B8BE4E5CE4FF687062FA4B2FF8E65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5B10D56033474C25A2138099531B42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1E51CAC-6562-46C2-AE09-6441BC98ED30}"/>
      </w:docPartPr>
      <w:docPartBody>
        <w:p w:rsidR="0007513C" w:rsidRDefault="00BF661E">
          <w:pPr>
            <w:pStyle w:val="5B10D56033474C25A2138099531B423D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1E93FBD6124F4AF1913907C5669A23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8B458-B48F-47C8-ADAC-521238678BFE}"/>
      </w:docPartPr>
      <w:docPartBody>
        <w:p w:rsidR="0007513C" w:rsidRDefault="00BF661E">
          <w:pPr>
            <w:pStyle w:val="1E93FBD6124F4AF1913907C5669A23A8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753240D201334101A22B00EECFA6BE9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3DE7767-20E4-452B-A7C4-A2A7CFB2858C}"/>
      </w:docPartPr>
      <w:docPartBody>
        <w:p w:rsidR="0007513C" w:rsidRDefault="00BF661E">
          <w:pPr>
            <w:pStyle w:val="753240D201334101A22B00EECFA6BE93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057ED9F38A45CBAEE36F32005FD4C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85A64B6-CF6A-42D2-A4DC-D779D278AE13}"/>
      </w:docPartPr>
      <w:docPartBody>
        <w:p w:rsidR="0007513C" w:rsidRDefault="00BF661E">
          <w:pPr>
            <w:pStyle w:val="3E057ED9F38A45CBAEE36F32005FD4C3"/>
          </w:pPr>
          <w:r w:rsidRPr="00A979E1">
            <w:rPr>
              <w:lang w:bidi="vi-VN"/>
            </w:rPr>
            <w:t>Thời gian</w:t>
          </w:r>
        </w:p>
      </w:docPartBody>
    </w:docPart>
    <w:docPart>
      <w:docPartPr>
        <w:name w:val="6D5E0E16DD2045D9A36FF41EC140FA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852C5B-EB26-401C-85AA-056C39C2D233}"/>
      </w:docPartPr>
      <w:docPartBody>
        <w:p w:rsidR="0007513C" w:rsidRDefault="00BF661E">
          <w:pPr>
            <w:pStyle w:val="6D5E0E16DD2045D9A36FF41EC140FAC9"/>
          </w:pPr>
          <w:r>
            <w:rPr>
              <w:lang w:bidi="vi-VN"/>
            </w:rPr>
            <w:t>Thảo luận</w:t>
          </w:r>
        </w:p>
      </w:docPartBody>
    </w:docPart>
    <w:docPart>
      <w:docPartPr>
        <w:name w:val="8B197F2DF08848E096E4E87D5E3402A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6E29E5-922F-45B3-8A2C-621A8C58F2F6}"/>
      </w:docPartPr>
      <w:docPartBody>
        <w:p w:rsidR="0007513C" w:rsidRDefault="00BF661E">
          <w:pPr>
            <w:pStyle w:val="8B197F2DF08848E096E4E87D5E3402A1"/>
          </w:pPr>
          <w:r>
            <w:rPr>
              <w:lang w:bidi="vi-VN"/>
            </w:rPr>
            <w:t>Kết luận</w:t>
          </w:r>
        </w:p>
      </w:docPartBody>
    </w:docPart>
    <w:docPart>
      <w:docPartPr>
        <w:name w:val="87CEBC9BFB27427296C61A1F5599CF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BF9CE2-186D-4E5C-B6A7-101B32534A2D}"/>
      </w:docPartPr>
      <w:docPartBody>
        <w:p w:rsidR="0007513C" w:rsidRDefault="00BF661E">
          <w:pPr>
            <w:pStyle w:val="87CEBC9BFB27427296C61A1F5599CFBB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CE79D335D536471FABB688347CE570D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73147A-67F6-443A-8C06-BA550F7855BF}"/>
      </w:docPartPr>
      <w:docPartBody>
        <w:p w:rsidR="0007513C" w:rsidRDefault="00BF661E">
          <w:pPr>
            <w:pStyle w:val="CE79D335D536471FABB688347CE570DE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38873CCC847846149F7FC7B8825DBD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E1EF50-55F5-4B1F-9914-668696177ACB}"/>
      </w:docPartPr>
      <w:docPartBody>
        <w:p w:rsidR="0007513C" w:rsidRDefault="00BF661E">
          <w:pPr>
            <w:pStyle w:val="38873CCC847846149F7FC7B8825DBD96"/>
          </w:pPr>
          <w:r w:rsidRPr="00E52810">
            <w:rPr>
              <w:lang w:bidi="vi-VN"/>
            </w:rPr>
            <w:t>Hạn chót</w:t>
          </w:r>
        </w:p>
      </w:docPartBody>
    </w:docPart>
    <w:docPart>
      <w:docPartPr>
        <w:name w:val="3EEE31B79E9B4EF895A313E1421B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3C05-66B1-4943-9CA2-3A221E209BAD}"/>
      </w:docPartPr>
      <w:docPartBody>
        <w:p w:rsidR="00D375BA" w:rsidRDefault="00C05975" w:rsidP="00C05975">
          <w:pPr>
            <w:pStyle w:val="3EEE31B79E9B4EF895A313E1421B775D"/>
          </w:pPr>
          <w:r>
            <w:rPr>
              <w:rStyle w:val="NhnmanhTinht"/>
              <w:lang w:bidi="vi-VN"/>
            </w:rPr>
            <w:t>Thời gian</w:t>
          </w:r>
        </w:p>
      </w:docPartBody>
    </w:docPart>
    <w:docPart>
      <w:docPartPr>
        <w:name w:val="268DF8D31AF842168CD3C14561360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D529-2DE8-4FE4-8BDA-91ABE0EFFB41}"/>
      </w:docPartPr>
      <w:docPartBody>
        <w:p w:rsidR="00D375BA" w:rsidRDefault="00C05975" w:rsidP="00C05975">
          <w:pPr>
            <w:pStyle w:val="268DF8D31AF842168CD3C14561360AFF"/>
          </w:pPr>
          <w:r w:rsidRPr="00E52810">
            <w:rPr>
              <w:lang w:bidi="vi-VN"/>
            </w:rPr>
            <w:t>Nội dung tiến hành</w:t>
          </w:r>
        </w:p>
      </w:docPartBody>
    </w:docPart>
    <w:docPart>
      <w:docPartPr>
        <w:name w:val="F44825329B5D443584A9262BE0ED9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0E5BF-4BC2-4D38-A1FC-002C12561E6D}"/>
      </w:docPartPr>
      <w:docPartBody>
        <w:p w:rsidR="00D375BA" w:rsidRDefault="00C05975" w:rsidP="00C05975">
          <w:pPr>
            <w:pStyle w:val="F44825329B5D443584A9262BE0ED9DB2"/>
          </w:pPr>
          <w:r w:rsidRPr="00E52810">
            <w:rPr>
              <w:lang w:bidi="vi-VN"/>
            </w:rPr>
            <w:t>Người chịu trách nhiệm</w:t>
          </w:r>
        </w:p>
      </w:docPartBody>
    </w:docPart>
    <w:docPart>
      <w:docPartPr>
        <w:name w:val="A014AD9A6A9D4CADA5112ADA3248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5F83-AEC7-461C-8FF0-054F0EC91B1E}"/>
      </w:docPartPr>
      <w:docPartBody>
        <w:p w:rsidR="00D375BA" w:rsidRDefault="00C05975" w:rsidP="00C05975">
          <w:pPr>
            <w:pStyle w:val="A014AD9A6A9D4CADA5112ADA3248BD7D"/>
          </w:pPr>
          <w:r w:rsidRPr="00E52810">
            <w:rPr>
              <w:lang w:bidi="vi-VN"/>
            </w:rPr>
            <w:t>Hạn chót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7"/>
    <w:rsid w:val="0007513C"/>
    <w:rsid w:val="00465BBA"/>
    <w:rsid w:val="00487757"/>
    <w:rsid w:val="004D5486"/>
    <w:rsid w:val="006A1C7A"/>
    <w:rsid w:val="00924368"/>
    <w:rsid w:val="00BF661E"/>
    <w:rsid w:val="00C05975"/>
    <w:rsid w:val="00D375BA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E207C91F572342759F0E2E4D9DDCA2F4">
    <w:name w:val="E207C91F572342759F0E2E4D9DDCA2F4"/>
  </w:style>
  <w:style w:type="character" w:styleId="ThamchiuTinht">
    <w:name w:val="Subtle Reference"/>
    <w:basedOn w:val="Phngmcinhcuaoanvn"/>
    <w:uiPriority w:val="2"/>
    <w:qFormat/>
    <w:rPr>
      <w:rFonts w:ascii="Segoe UI" w:hAnsi="Segoe UI"/>
      <w:caps/>
      <w:smallCaps w:val="0"/>
      <w:color w:val="ED7D31" w:themeColor="accent2"/>
    </w:rPr>
  </w:style>
  <w:style w:type="paragraph" w:customStyle="1" w:styleId="EA60FC5992AC49E7B2722EBC90DF771C">
    <w:name w:val="EA60FC5992AC49E7B2722EBC90DF771C"/>
  </w:style>
  <w:style w:type="character" w:styleId="NhnmanhTinht">
    <w:name w:val="Subtle Emphasis"/>
    <w:basedOn w:val="Phngmcinhcuaoanvn"/>
    <w:uiPriority w:val="10"/>
    <w:qFormat/>
    <w:rsid w:val="00C05975"/>
    <w:rPr>
      <w:rFonts w:ascii="Segoe UI" w:hAnsi="Segoe UI"/>
      <w:i/>
      <w:iCs/>
      <w:color w:val="auto"/>
    </w:rPr>
  </w:style>
  <w:style w:type="paragraph" w:customStyle="1" w:styleId="30C20527DB0E4A32BFAD949CB0EBBCF1">
    <w:name w:val="30C20527DB0E4A32BFAD949CB0EBBCF1"/>
  </w:style>
  <w:style w:type="paragraph" w:customStyle="1" w:styleId="5090341985354FB7BCAF4CC0B19AD095">
    <w:name w:val="5090341985354FB7BCAF4CC0B19AD095"/>
  </w:style>
  <w:style w:type="paragraph" w:customStyle="1" w:styleId="EC0F49AC33BC4B0996EAD3CB2D6E4914">
    <w:name w:val="EC0F49AC33BC4B0996EAD3CB2D6E4914"/>
  </w:style>
  <w:style w:type="paragraph" w:customStyle="1" w:styleId="3EEE31B79E9B4EF895A313E1421B775D">
    <w:name w:val="3EEE31B79E9B4EF895A313E1421B775D"/>
    <w:rsid w:val="00C05975"/>
    <w:rPr>
      <w:lang w:val="en-US" w:eastAsia="en-US"/>
    </w:rPr>
  </w:style>
  <w:style w:type="paragraph" w:customStyle="1" w:styleId="53FCA725C7744C8E95D304B19DB88E08">
    <w:name w:val="53FCA725C7744C8E95D304B19DB88E08"/>
  </w:style>
  <w:style w:type="paragraph" w:customStyle="1" w:styleId="EC684C183EC947E6A1CABF868B493711">
    <w:name w:val="EC684C183EC947E6A1CABF868B493711"/>
  </w:style>
  <w:style w:type="paragraph" w:customStyle="1" w:styleId="E24224ED5BDE4AFC9E63A9EC29FC3BC6">
    <w:name w:val="E24224ED5BDE4AFC9E63A9EC29FC3BC6"/>
  </w:style>
  <w:style w:type="paragraph" w:customStyle="1" w:styleId="633F399C07EE483CB6E20B60638DD4BB">
    <w:name w:val="633F399C07EE483CB6E20B60638DD4BB"/>
  </w:style>
  <w:style w:type="paragraph" w:customStyle="1" w:styleId="7D5EF9A160BD410EAA7F43D205A55742">
    <w:name w:val="7D5EF9A160BD410EAA7F43D205A55742"/>
  </w:style>
  <w:style w:type="paragraph" w:customStyle="1" w:styleId="9DD9E782EC094B11BC8AB15EB11C29A2">
    <w:name w:val="9DD9E782EC094B11BC8AB15EB11C29A2"/>
  </w:style>
  <w:style w:type="paragraph" w:customStyle="1" w:styleId="10CC1F0949BE4D2E97DBDC196D134045">
    <w:name w:val="10CC1F0949BE4D2E97DBDC196D134045"/>
  </w:style>
  <w:style w:type="paragraph" w:customStyle="1" w:styleId="3B58DCA264194963AF76F29830E9A83D">
    <w:name w:val="3B58DCA264194963AF76F29830E9A83D"/>
  </w:style>
  <w:style w:type="paragraph" w:customStyle="1" w:styleId="44EF98242AFE4C1DA660604B2E93107A">
    <w:name w:val="44EF98242AFE4C1DA660604B2E93107A"/>
  </w:style>
  <w:style w:type="paragraph" w:customStyle="1" w:styleId="662063C3A9EF459EA5AD8C3145A330C0">
    <w:name w:val="662063C3A9EF459EA5AD8C3145A330C0"/>
  </w:style>
  <w:style w:type="paragraph" w:customStyle="1" w:styleId="37F8E933EF8F4456BDEF63D9DEB911DE">
    <w:name w:val="37F8E933EF8F4456BDEF63D9DEB911DE"/>
  </w:style>
  <w:style w:type="paragraph" w:customStyle="1" w:styleId="140B293EA2A449A7895532E0F57B44BA">
    <w:name w:val="140B293EA2A449A7895532E0F57B44BA"/>
  </w:style>
  <w:style w:type="paragraph" w:customStyle="1" w:styleId="268DF8D31AF842168CD3C14561360AFF">
    <w:name w:val="268DF8D31AF842168CD3C14561360AFF"/>
    <w:rsid w:val="00C05975"/>
    <w:rPr>
      <w:lang w:val="en-US" w:eastAsia="en-US"/>
    </w:rPr>
  </w:style>
  <w:style w:type="paragraph" w:customStyle="1" w:styleId="F44825329B5D443584A9262BE0ED9DB2">
    <w:name w:val="F44825329B5D443584A9262BE0ED9DB2"/>
    <w:rsid w:val="00C05975"/>
    <w:rPr>
      <w:lang w:val="en-US" w:eastAsia="en-US"/>
    </w:rPr>
  </w:style>
  <w:style w:type="paragraph" w:customStyle="1" w:styleId="6F01C2DC5C7345B9912FBE3B6EDC3960">
    <w:name w:val="6F01C2DC5C7345B9912FBE3B6EDC3960"/>
    <w:rsid w:val="004D5486"/>
  </w:style>
  <w:style w:type="paragraph" w:customStyle="1" w:styleId="986B8BE4E5CE4FF687062FA4B2FF8E65">
    <w:name w:val="986B8BE4E5CE4FF687062FA4B2FF8E65"/>
  </w:style>
  <w:style w:type="paragraph" w:customStyle="1" w:styleId="A014AD9A6A9D4CADA5112ADA3248BD7D">
    <w:name w:val="A014AD9A6A9D4CADA5112ADA3248BD7D"/>
    <w:rsid w:val="00C05975"/>
    <w:rPr>
      <w:lang w:val="en-US" w:eastAsia="en-US"/>
    </w:rPr>
  </w:style>
  <w:style w:type="paragraph" w:customStyle="1" w:styleId="903759D6A96A410198AFC189AA6B2A79">
    <w:name w:val="903759D6A96A410198AFC189AA6B2A79"/>
    <w:rsid w:val="00C05975"/>
    <w:rPr>
      <w:lang w:val="en-US" w:eastAsia="en-US"/>
    </w:rPr>
  </w:style>
  <w:style w:type="paragraph" w:customStyle="1" w:styleId="5B10D56033474C25A2138099531B423D">
    <w:name w:val="5B10D56033474C25A2138099531B423D"/>
  </w:style>
  <w:style w:type="paragraph" w:customStyle="1" w:styleId="1E93FBD6124F4AF1913907C5669A23A8">
    <w:name w:val="1E93FBD6124F4AF1913907C5669A23A8"/>
  </w:style>
  <w:style w:type="paragraph" w:customStyle="1" w:styleId="753240D201334101A22B00EECFA6BE93">
    <w:name w:val="753240D201334101A22B00EECFA6BE93"/>
  </w:style>
  <w:style w:type="paragraph" w:customStyle="1" w:styleId="3E057ED9F38A45CBAEE36F32005FD4C3">
    <w:name w:val="3E057ED9F38A45CBAEE36F32005FD4C3"/>
  </w:style>
  <w:style w:type="paragraph" w:customStyle="1" w:styleId="6D5E0E16DD2045D9A36FF41EC140FAC9">
    <w:name w:val="6D5E0E16DD2045D9A36FF41EC140FAC9"/>
  </w:style>
  <w:style w:type="paragraph" w:customStyle="1" w:styleId="8B197F2DF08848E096E4E87D5E3402A1">
    <w:name w:val="8B197F2DF08848E096E4E87D5E3402A1"/>
  </w:style>
  <w:style w:type="paragraph" w:customStyle="1" w:styleId="87CEBC9BFB27427296C61A1F5599CFBB">
    <w:name w:val="87CEBC9BFB27427296C61A1F5599CFBB"/>
  </w:style>
  <w:style w:type="paragraph" w:customStyle="1" w:styleId="CE79D335D536471FABB688347CE570DE">
    <w:name w:val="CE79D335D536471FABB688347CE570DE"/>
  </w:style>
  <w:style w:type="paragraph" w:customStyle="1" w:styleId="38873CCC847846149F7FC7B8825DBD96">
    <w:name w:val="38873CCC847846149F7FC7B8825DBD96"/>
  </w:style>
  <w:style w:type="paragraph" w:customStyle="1" w:styleId="E5233089AF1A41FC92AC293BB216B781">
    <w:name w:val="E5233089AF1A41FC92AC293BB216B781"/>
    <w:rsid w:val="00D375BA"/>
  </w:style>
  <w:style w:type="paragraph" w:customStyle="1" w:styleId="E7C3A3CD8F8740EBA20C4816828FA49A">
    <w:name w:val="E7C3A3CD8F8740EBA20C4816828FA49A"/>
    <w:rsid w:val="00D37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Biên bản họp.dotx</Template>
  <TotalTime>95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TRẦN XUÂN QUÝ</cp:lastModifiedBy>
  <cp:revision>6</cp:revision>
  <dcterms:created xsi:type="dcterms:W3CDTF">2021-06-28T03:12:00Z</dcterms:created>
  <dcterms:modified xsi:type="dcterms:W3CDTF">2021-07-10T03:16:00Z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